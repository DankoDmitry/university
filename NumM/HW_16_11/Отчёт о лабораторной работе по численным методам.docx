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104E" w14:textId="72249B3D" w:rsidR="004D6B86" w:rsidRPr="009F7782" w:rsidRDefault="00AA151B">
      <w:pPr>
        <w:pStyle w:val="ab"/>
      </w:pPr>
      <w:r>
        <w:t>Отчёт о лабораторной работе по численным методам</w:t>
      </w:r>
    </w:p>
    <w:p w14:paraId="14156591" w14:textId="237611E4" w:rsidR="004D6B86" w:rsidRPr="009F7782" w:rsidRDefault="00AA151B">
      <w:pPr>
        <w:pStyle w:val="2f"/>
      </w:pPr>
      <w:r>
        <w:t>Данько Д. И.</w:t>
      </w:r>
    </w:p>
    <w:p w14:paraId="13E62E5D" w14:textId="4AFBFDF8" w:rsidR="004D6B86" w:rsidRPr="009F7782" w:rsidRDefault="00AA151B">
      <w:pPr>
        <w:pStyle w:val="2f"/>
      </w:pPr>
      <w:r>
        <w:t>РУДН им. Патриса Лумумбы</w:t>
      </w:r>
    </w:p>
    <w:p w14:paraId="20AAE887" w14:textId="77777777" w:rsidR="004D6B86" w:rsidRPr="009F7782" w:rsidRDefault="00345333">
      <w:pPr>
        <w:pStyle w:val="a5"/>
      </w:pPr>
      <w:r w:rsidRPr="009F7782">
        <w:rPr>
          <w:lang w:bidi="ru-RU"/>
        </w:rPr>
        <w:lastRenderedPageBreak/>
        <w:t>Аннотация</w:t>
      </w:r>
    </w:p>
    <w:p w14:paraId="57A741E8" w14:textId="788DD2DC" w:rsidR="004D6B86" w:rsidRDefault="00AA151B" w:rsidP="00AA151B">
      <w:pPr>
        <w:pStyle w:val="a9"/>
        <w:ind w:firstLine="720"/>
      </w:pPr>
      <w:r w:rsidRPr="00AA151B">
        <w:t>Интерполяционный многочлен Лагранжа — многочлен минимальной степени, принимающий заданные значения в заданном наборе точек, то есть решающий задачу интерполяции.</w:t>
      </w:r>
    </w:p>
    <w:p w14:paraId="59D2C271" w14:textId="42D8E064" w:rsidR="00AA151B" w:rsidRDefault="00AA151B" w:rsidP="00AA151B">
      <w:pPr>
        <w:pStyle w:val="a9"/>
        <w:ind w:firstLine="720"/>
      </w:pPr>
      <w:r>
        <w:t xml:space="preserve">Это </w:t>
      </w:r>
      <w:r>
        <w:t>метод численной интерполяции, используемый для приближения значений функции по заданным узлам. Он основан на полиномах Лагранжа, которые являются базисными полиномами для построения такого многочлена.</w:t>
      </w:r>
    </w:p>
    <w:p w14:paraId="057A5879" w14:textId="77777777" w:rsidR="00AA151B" w:rsidRDefault="00AA151B" w:rsidP="00AA151B">
      <w:pPr>
        <w:pStyle w:val="a9"/>
      </w:pPr>
    </w:p>
    <w:p w14:paraId="41A0D141" w14:textId="77777777" w:rsidR="00AA151B" w:rsidRDefault="00AA151B" w:rsidP="00AA151B">
      <w:pPr>
        <w:pStyle w:val="a9"/>
      </w:pPr>
      <w:r>
        <w:t>Алгоритм работы метода включает следующие шаги:</w:t>
      </w:r>
    </w:p>
    <w:p w14:paraId="51888666" w14:textId="77777777" w:rsidR="00AA151B" w:rsidRDefault="00AA151B" w:rsidP="00AA151B">
      <w:pPr>
        <w:pStyle w:val="a9"/>
      </w:pPr>
      <w:r>
        <w:t>1. Получение набора узлов, заданных парами значений (x, f(x)), где x – аргумент функции, а f(x) – соответствующее значение.</w:t>
      </w:r>
    </w:p>
    <w:p w14:paraId="7D98E472" w14:textId="77777777" w:rsidR="00AA151B" w:rsidRDefault="00AA151B" w:rsidP="00AA151B">
      <w:pPr>
        <w:pStyle w:val="a9"/>
      </w:pPr>
      <w:r>
        <w:t>2. Построение полинома Лагранжа по формуле L(x) = Σ f(</w:t>
      </w:r>
      <w:proofErr w:type="spellStart"/>
      <w:r>
        <w:t>xi</w:t>
      </w:r>
      <w:proofErr w:type="spellEnd"/>
      <w:r>
        <w:t xml:space="preserve">) * </w:t>
      </w:r>
      <w:proofErr w:type="spellStart"/>
      <w:r>
        <w:t>li</w:t>
      </w:r>
      <w:proofErr w:type="spellEnd"/>
      <w:r>
        <w:t>(x), где i принимает значения от 0 до n, где n – количество узлов.</w:t>
      </w:r>
    </w:p>
    <w:p w14:paraId="6D80F11B" w14:textId="77777777" w:rsidR="00AA151B" w:rsidRDefault="00AA151B" w:rsidP="00AA151B">
      <w:pPr>
        <w:pStyle w:val="a9"/>
      </w:pPr>
      <w:r>
        <w:t>3. Формирование интерполяционного многочлена L(x), который является суммой всех полученных полиномов Лагранжа.</w:t>
      </w:r>
    </w:p>
    <w:p w14:paraId="06AE9737" w14:textId="77777777" w:rsidR="00AA151B" w:rsidRDefault="00AA151B" w:rsidP="00AA151B">
      <w:pPr>
        <w:pStyle w:val="a9"/>
      </w:pPr>
      <w:r>
        <w:t>4. Определение значения интерполяционного многочлена в точке, для которой необходимо найти приближенное значение функции.</w:t>
      </w:r>
    </w:p>
    <w:p w14:paraId="72EBDCF0" w14:textId="77777777" w:rsidR="00AA151B" w:rsidRDefault="00AA151B" w:rsidP="00AA151B">
      <w:pPr>
        <w:pStyle w:val="a9"/>
      </w:pPr>
    </w:p>
    <w:p w14:paraId="73DF3336" w14:textId="5D87D9B9" w:rsidR="00AA151B" w:rsidRPr="009F7782" w:rsidRDefault="00AA151B" w:rsidP="00AA151B">
      <w:pPr>
        <w:pStyle w:val="a9"/>
        <w:ind w:firstLine="720"/>
      </w:pPr>
      <w:r>
        <w:t>Преимущества данного метода включают простоту реализации и вычисления, а также точность при малом количестве узлов.</w:t>
      </w:r>
    </w:p>
    <w:p w14:paraId="4E850DD6" w14:textId="77777777" w:rsidR="00AA151B" w:rsidRDefault="00AA151B">
      <w:pPr>
        <w:rPr>
          <w:rStyle w:val="ad"/>
          <w:lang w:bidi="ru-RU"/>
        </w:rPr>
      </w:pPr>
    </w:p>
    <w:p w14:paraId="46984A55" w14:textId="5745E850" w:rsidR="004D6B86" w:rsidRPr="009F7782" w:rsidRDefault="00345333">
      <w:r w:rsidRPr="009F7782">
        <w:rPr>
          <w:rStyle w:val="ad"/>
          <w:lang w:bidi="ru-RU"/>
        </w:rPr>
        <w:t>Ключевые слова</w:t>
      </w:r>
      <w:r w:rsidR="004D4F8C" w:rsidRPr="009F7782">
        <w:rPr>
          <w:lang w:bidi="ru-RU"/>
        </w:rPr>
        <w:t xml:space="preserve">: </w:t>
      </w:r>
      <w:r w:rsidR="00AA151B" w:rsidRPr="00AA151B">
        <w:t>Интерполяционный многочлен Лагранжа</w:t>
      </w:r>
      <w:r w:rsidR="00AA151B">
        <w:t xml:space="preserve">, </w:t>
      </w:r>
      <w:r w:rsidR="00AA151B">
        <w:t>метод численной интерполяции</w:t>
      </w:r>
      <w:r w:rsidR="00AA151B">
        <w:t>.</w:t>
      </w:r>
    </w:p>
    <w:p w14:paraId="5B686BAE" w14:textId="755AF1D1" w:rsidR="006D7EE9" w:rsidRPr="009F7782" w:rsidRDefault="00AA151B" w:rsidP="006D7EE9">
      <w:pPr>
        <w:pStyle w:val="a5"/>
      </w:pPr>
      <w:r>
        <w:lastRenderedPageBreak/>
        <w:t>Постановка задачи</w:t>
      </w:r>
    </w:p>
    <w:p w14:paraId="269A4F61" w14:textId="08E3F676" w:rsidR="00EC3D99" w:rsidRPr="009F7782" w:rsidRDefault="00AA151B" w:rsidP="00EC3D99">
      <w:r>
        <w:t>Нужно написать программу графического представления и</w:t>
      </w:r>
      <w:r w:rsidRPr="00AA151B">
        <w:t>нтерполяционн</w:t>
      </w:r>
      <w:r>
        <w:t>ого</w:t>
      </w:r>
      <w:r w:rsidRPr="00AA151B">
        <w:t xml:space="preserve"> многочлен</w:t>
      </w:r>
      <w:r>
        <w:t>а</w:t>
      </w:r>
      <w:r w:rsidRPr="00AA151B">
        <w:t xml:space="preserve"> Лагранжа</w:t>
      </w:r>
      <w:r>
        <w:t xml:space="preserve"> по имеющимся данным</w:t>
      </w:r>
      <w:r w:rsidR="00EC3D99">
        <w:t xml:space="preserve"> точках. А также подсчитать разницу в значении многочлена относительно аналитического решения.</w:t>
      </w:r>
    </w:p>
    <w:p w14:paraId="619C5086" w14:textId="77777777" w:rsidR="00EC3D99" w:rsidRPr="00EC3D99" w:rsidRDefault="00EC3D99" w:rsidP="00EC3D99">
      <w:pPr>
        <w:pStyle w:val="1"/>
        <w:rPr>
          <w:lang w:val="en-US"/>
        </w:rPr>
      </w:pPr>
      <w:r>
        <w:t>Код</w:t>
      </w:r>
      <w:r w:rsidRPr="00EC3D99">
        <w:rPr>
          <w:lang w:val="en-US"/>
        </w:rPr>
        <w:t xml:space="preserve"> </w:t>
      </w:r>
      <w:r>
        <w:t>программы</w:t>
      </w:r>
    </w:p>
    <w:p w14:paraId="7265C845" w14:textId="3728259C" w:rsidR="00EC3D99" w:rsidRPr="00EC3D99" w:rsidRDefault="00EC3D99" w:rsidP="00EC3D99">
      <w:pPr>
        <w:pStyle w:val="affffd"/>
        <w:rPr>
          <w:lang w:val="en-US"/>
        </w:rPr>
      </w:pPr>
      <w:r w:rsidRPr="00EC3D99">
        <w:rPr>
          <w:lang w:val="en-US"/>
        </w:rPr>
        <w:t xml:space="preserve">import </w:t>
      </w:r>
      <w:proofErr w:type="spellStart"/>
      <w:proofErr w:type="gramStart"/>
      <w:r w:rsidRPr="00EC3D99">
        <w:rPr>
          <w:lang w:val="en-US"/>
        </w:rPr>
        <w:t>matplotlib.pyplot</w:t>
      </w:r>
      <w:proofErr w:type="spellEnd"/>
      <w:proofErr w:type="gramEnd"/>
      <w:r w:rsidRPr="00EC3D99">
        <w:rPr>
          <w:lang w:val="en-US"/>
        </w:rPr>
        <w:t xml:space="preserve"> as </w:t>
      </w:r>
      <w:proofErr w:type="spellStart"/>
      <w:r w:rsidRPr="00EC3D99">
        <w:rPr>
          <w:lang w:val="en-US"/>
        </w:rPr>
        <w:t>plt</w:t>
      </w:r>
      <w:proofErr w:type="spellEnd"/>
    </w:p>
    <w:p w14:paraId="45C0EF62" w14:textId="77777777" w:rsidR="00EC3D99" w:rsidRPr="00EC3D99" w:rsidRDefault="00EC3D99" w:rsidP="00EC3D99">
      <w:pPr>
        <w:pStyle w:val="affffd"/>
        <w:rPr>
          <w:lang w:val="en-US"/>
        </w:rPr>
      </w:pPr>
    </w:p>
    <w:p w14:paraId="15AC673C" w14:textId="77777777" w:rsidR="00EC3D99" w:rsidRPr="00EC3D99" w:rsidRDefault="00EC3D99" w:rsidP="00EC3D99">
      <w:pPr>
        <w:pStyle w:val="affffd"/>
        <w:rPr>
          <w:lang w:val="en-US"/>
        </w:rPr>
      </w:pPr>
      <w:r w:rsidRPr="00EC3D99">
        <w:rPr>
          <w:lang w:val="en-US"/>
        </w:rPr>
        <w:t xml:space="preserve">import </w:t>
      </w:r>
      <w:proofErr w:type="spellStart"/>
      <w:r w:rsidRPr="00EC3D99">
        <w:rPr>
          <w:lang w:val="en-US"/>
        </w:rPr>
        <w:t>numpy</w:t>
      </w:r>
      <w:proofErr w:type="spellEnd"/>
      <w:r w:rsidRPr="00EC3D99">
        <w:rPr>
          <w:lang w:val="en-US"/>
        </w:rPr>
        <w:t xml:space="preserve"> as </w:t>
      </w:r>
      <w:proofErr w:type="gramStart"/>
      <w:r w:rsidRPr="00EC3D99">
        <w:rPr>
          <w:lang w:val="en-US"/>
        </w:rPr>
        <w:t>np</w:t>
      </w:r>
      <w:proofErr w:type="gramEnd"/>
    </w:p>
    <w:p w14:paraId="12011A1A" w14:textId="77777777" w:rsidR="00EC3D99" w:rsidRPr="00EC3D99" w:rsidRDefault="00EC3D99" w:rsidP="00EC3D99">
      <w:pPr>
        <w:pStyle w:val="affffd"/>
        <w:rPr>
          <w:lang w:val="en-US"/>
        </w:rPr>
      </w:pPr>
    </w:p>
    <w:p w14:paraId="4F531EDA" w14:textId="77777777" w:rsidR="00EC3D99" w:rsidRPr="00EC3D99" w:rsidRDefault="00EC3D99" w:rsidP="00EC3D99">
      <w:pPr>
        <w:pStyle w:val="affffd"/>
        <w:rPr>
          <w:lang w:val="en-US"/>
        </w:rPr>
      </w:pPr>
    </w:p>
    <w:p w14:paraId="42D36F01" w14:textId="77777777" w:rsidR="00EC3D99" w:rsidRPr="00EC3D99" w:rsidRDefault="00EC3D99" w:rsidP="00EC3D99">
      <w:pPr>
        <w:pStyle w:val="affffd"/>
      </w:pPr>
      <w:r w:rsidRPr="00EC3D99">
        <w:t>X_0 = [0.1, 0.5, 0.9, 1.3]</w:t>
      </w:r>
    </w:p>
    <w:p w14:paraId="44566316" w14:textId="77777777" w:rsidR="00EC3D99" w:rsidRPr="00EC3D99" w:rsidRDefault="00EC3D99" w:rsidP="00EC3D99">
      <w:pPr>
        <w:pStyle w:val="affffd"/>
      </w:pPr>
      <w:r w:rsidRPr="00EC3D99">
        <w:t>X_1 = [0.1, 0.5, 1.1, 1.3]</w:t>
      </w:r>
    </w:p>
    <w:p w14:paraId="41242825" w14:textId="77777777" w:rsidR="00EC3D99" w:rsidRPr="00EC3D99" w:rsidRDefault="00EC3D99" w:rsidP="00EC3D99">
      <w:pPr>
        <w:pStyle w:val="affffd"/>
      </w:pPr>
    </w:p>
    <w:p w14:paraId="2324F586" w14:textId="77777777" w:rsidR="00EC3D99" w:rsidRPr="00EC3D99" w:rsidRDefault="00EC3D99" w:rsidP="00EC3D99">
      <w:pPr>
        <w:pStyle w:val="affffd"/>
      </w:pPr>
      <w:proofErr w:type="spellStart"/>
      <w:r w:rsidRPr="00EC3D99">
        <w:t>X_prime</w:t>
      </w:r>
      <w:proofErr w:type="spellEnd"/>
      <w:r w:rsidRPr="00EC3D99">
        <w:t xml:space="preserve"> = 0.8</w:t>
      </w:r>
    </w:p>
    <w:p w14:paraId="5BEBE69A" w14:textId="77777777" w:rsidR="00EC3D99" w:rsidRPr="00EC3D99" w:rsidRDefault="00EC3D99" w:rsidP="00EC3D99">
      <w:pPr>
        <w:pStyle w:val="affffd"/>
      </w:pPr>
    </w:p>
    <w:p w14:paraId="03FA8262" w14:textId="77777777" w:rsidR="00EC3D99" w:rsidRPr="00EC3D99" w:rsidRDefault="00EC3D99" w:rsidP="00EC3D99">
      <w:pPr>
        <w:pStyle w:val="affffd"/>
      </w:pPr>
      <w:proofErr w:type="spellStart"/>
      <w:r w:rsidRPr="00EC3D99">
        <w:t>def</w:t>
      </w:r>
      <w:proofErr w:type="spellEnd"/>
      <w:r w:rsidRPr="00EC3D99">
        <w:t xml:space="preserve"> Y(x): </w:t>
      </w:r>
      <w:proofErr w:type="spellStart"/>
      <w:r w:rsidRPr="00EC3D99">
        <w:t>return</w:t>
      </w:r>
      <w:proofErr w:type="spellEnd"/>
      <w:r w:rsidRPr="00EC3D99">
        <w:t xml:space="preserve"> 1/x</w:t>
      </w:r>
    </w:p>
    <w:p w14:paraId="3C689450" w14:textId="77777777" w:rsidR="00EC3D99" w:rsidRPr="00EC3D99" w:rsidRDefault="00EC3D99" w:rsidP="00EC3D99">
      <w:pPr>
        <w:pStyle w:val="affffd"/>
      </w:pPr>
    </w:p>
    <w:p w14:paraId="130E8912" w14:textId="77777777" w:rsidR="00EC3D99" w:rsidRPr="00EC3D99" w:rsidRDefault="00EC3D99" w:rsidP="00EC3D99">
      <w:pPr>
        <w:pStyle w:val="affffd"/>
      </w:pPr>
      <w:proofErr w:type="spellStart"/>
      <w:r w:rsidRPr="00EC3D99">
        <w:t>def</w:t>
      </w:r>
      <w:proofErr w:type="spellEnd"/>
      <w:r w:rsidRPr="00EC3D99">
        <w:t xml:space="preserve"> </w:t>
      </w:r>
      <w:proofErr w:type="gramStart"/>
      <w:r w:rsidRPr="00EC3D99">
        <w:t>Fi(</w:t>
      </w:r>
      <w:proofErr w:type="gramEnd"/>
      <w:r w:rsidRPr="00EC3D99">
        <w:t>X, x, i):</w:t>
      </w:r>
    </w:p>
    <w:p w14:paraId="2FAD405F" w14:textId="77777777" w:rsidR="00EC3D99" w:rsidRPr="00EC3D99" w:rsidRDefault="00EC3D99" w:rsidP="00EC3D99">
      <w:pPr>
        <w:pStyle w:val="affffd"/>
      </w:pPr>
      <w:r w:rsidRPr="00EC3D99">
        <w:t xml:space="preserve">    </w:t>
      </w:r>
      <w:proofErr w:type="spellStart"/>
      <w:r w:rsidRPr="00EC3D99">
        <w:t>prod</w:t>
      </w:r>
      <w:proofErr w:type="spellEnd"/>
      <w:r w:rsidRPr="00EC3D99">
        <w:t xml:space="preserve"> = 1</w:t>
      </w:r>
    </w:p>
    <w:p w14:paraId="248B4545" w14:textId="77777777" w:rsidR="00EC3D99" w:rsidRPr="00EC3D99" w:rsidRDefault="00EC3D99" w:rsidP="00EC3D99">
      <w:pPr>
        <w:pStyle w:val="affffd"/>
      </w:pPr>
      <w:r w:rsidRPr="00EC3D99">
        <w:t xml:space="preserve">    </w:t>
      </w:r>
      <w:proofErr w:type="spellStart"/>
      <w:r w:rsidRPr="00EC3D99">
        <w:t>for</w:t>
      </w:r>
      <w:proofErr w:type="spellEnd"/>
      <w:r w:rsidRPr="00EC3D99">
        <w:t xml:space="preserve"> j </w:t>
      </w:r>
      <w:proofErr w:type="spellStart"/>
      <w:r w:rsidRPr="00EC3D99">
        <w:t>in</w:t>
      </w:r>
      <w:proofErr w:type="spellEnd"/>
      <w:r w:rsidRPr="00EC3D99">
        <w:t xml:space="preserve"> </w:t>
      </w:r>
      <w:proofErr w:type="spellStart"/>
      <w:proofErr w:type="gramStart"/>
      <w:r w:rsidRPr="00EC3D99">
        <w:t>range</w:t>
      </w:r>
      <w:proofErr w:type="spellEnd"/>
      <w:r w:rsidRPr="00EC3D99">
        <w:t>(</w:t>
      </w:r>
      <w:proofErr w:type="gramEnd"/>
      <w:r w:rsidRPr="00EC3D99">
        <w:t xml:space="preserve">0, </w:t>
      </w:r>
      <w:proofErr w:type="spellStart"/>
      <w:r w:rsidRPr="00EC3D99">
        <w:t>len</w:t>
      </w:r>
      <w:proofErr w:type="spellEnd"/>
      <w:r w:rsidRPr="00EC3D99">
        <w:t>(X)):</w:t>
      </w:r>
    </w:p>
    <w:p w14:paraId="0DED29DB" w14:textId="77777777" w:rsidR="00EC3D99" w:rsidRPr="00EC3D99" w:rsidRDefault="00EC3D99" w:rsidP="00EC3D99">
      <w:pPr>
        <w:pStyle w:val="affffd"/>
      </w:pPr>
      <w:r w:rsidRPr="00EC3D99">
        <w:t xml:space="preserve">        </w:t>
      </w:r>
      <w:proofErr w:type="spellStart"/>
      <w:r w:rsidRPr="00EC3D99">
        <w:t>if</w:t>
      </w:r>
      <w:proofErr w:type="spellEnd"/>
      <w:r w:rsidRPr="00EC3D99">
        <w:t xml:space="preserve"> </w:t>
      </w:r>
      <w:proofErr w:type="gramStart"/>
      <w:r w:rsidRPr="00EC3D99">
        <w:t>i !</w:t>
      </w:r>
      <w:proofErr w:type="gramEnd"/>
      <w:r w:rsidRPr="00EC3D99">
        <w:t>= j:</w:t>
      </w:r>
    </w:p>
    <w:p w14:paraId="5E6B7C77" w14:textId="77777777" w:rsidR="00EC3D99" w:rsidRPr="00EC3D99" w:rsidRDefault="00EC3D99" w:rsidP="00EC3D99">
      <w:pPr>
        <w:pStyle w:val="affffd"/>
      </w:pPr>
      <w:r w:rsidRPr="00EC3D99">
        <w:t xml:space="preserve">            </w:t>
      </w:r>
      <w:proofErr w:type="spellStart"/>
      <w:r w:rsidRPr="00EC3D99">
        <w:t>prod</w:t>
      </w:r>
      <w:proofErr w:type="spellEnd"/>
      <w:r w:rsidRPr="00EC3D99">
        <w:t xml:space="preserve"> = </w:t>
      </w:r>
      <w:proofErr w:type="spellStart"/>
      <w:r w:rsidRPr="00EC3D99">
        <w:t>prod</w:t>
      </w:r>
      <w:proofErr w:type="spellEnd"/>
      <w:r w:rsidRPr="00EC3D99">
        <w:t>*(x - X[j])/(X[i] - X[j])</w:t>
      </w:r>
    </w:p>
    <w:p w14:paraId="5C92CD20" w14:textId="77777777" w:rsidR="00EC3D99" w:rsidRPr="00EC3D99" w:rsidRDefault="00EC3D99" w:rsidP="00EC3D99">
      <w:pPr>
        <w:pStyle w:val="affffd"/>
      </w:pPr>
      <w:r w:rsidRPr="00EC3D99">
        <w:t xml:space="preserve">    </w:t>
      </w:r>
      <w:proofErr w:type="spellStart"/>
      <w:r w:rsidRPr="00EC3D99">
        <w:t>return</w:t>
      </w:r>
      <w:proofErr w:type="spellEnd"/>
      <w:r w:rsidRPr="00EC3D99">
        <w:t xml:space="preserve"> </w:t>
      </w:r>
      <w:proofErr w:type="spellStart"/>
      <w:r w:rsidRPr="00EC3D99">
        <w:t>prod</w:t>
      </w:r>
      <w:proofErr w:type="spellEnd"/>
    </w:p>
    <w:p w14:paraId="06D4340C" w14:textId="77777777" w:rsidR="00EC3D99" w:rsidRPr="00EC3D99" w:rsidRDefault="00EC3D99" w:rsidP="00EC3D99">
      <w:pPr>
        <w:pStyle w:val="affffd"/>
      </w:pPr>
    </w:p>
    <w:p w14:paraId="15DD67A9" w14:textId="77777777" w:rsidR="00EC3D99" w:rsidRPr="00EC3D99" w:rsidRDefault="00EC3D99" w:rsidP="00EC3D99">
      <w:pPr>
        <w:pStyle w:val="affffd"/>
      </w:pPr>
      <w:proofErr w:type="spellStart"/>
      <w:r w:rsidRPr="00EC3D99">
        <w:t>def</w:t>
      </w:r>
      <w:proofErr w:type="spellEnd"/>
      <w:r w:rsidRPr="00EC3D99">
        <w:t xml:space="preserve"> </w:t>
      </w:r>
      <w:proofErr w:type="spellStart"/>
      <w:r w:rsidRPr="00EC3D99">
        <w:t>P_</w:t>
      </w:r>
      <w:proofErr w:type="gramStart"/>
      <w:r w:rsidRPr="00EC3D99">
        <w:t>n</w:t>
      </w:r>
      <w:proofErr w:type="spellEnd"/>
      <w:r w:rsidRPr="00EC3D99">
        <w:t>(</w:t>
      </w:r>
      <w:proofErr w:type="gramEnd"/>
      <w:r w:rsidRPr="00EC3D99">
        <w:t>X, x):</w:t>
      </w:r>
    </w:p>
    <w:p w14:paraId="69DE73D1" w14:textId="77777777" w:rsidR="00EC3D99" w:rsidRPr="00EC3D99" w:rsidRDefault="00EC3D99" w:rsidP="00EC3D99">
      <w:pPr>
        <w:pStyle w:val="affffd"/>
      </w:pPr>
      <w:r w:rsidRPr="00EC3D99">
        <w:t xml:space="preserve">    </w:t>
      </w:r>
      <w:proofErr w:type="spellStart"/>
      <w:r w:rsidRPr="00EC3D99">
        <w:t>rez</w:t>
      </w:r>
      <w:proofErr w:type="spellEnd"/>
      <w:r w:rsidRPr="00EC3D99">
        <w:t xml:space="preserve"> = 0</w:t>
      </w:r>
    </w:p>
    <w:p w14:paraId="160E0653" w14:textId="77777777" w:rsidR="00EC3D99" w:rsidRPr="00EC3D99" w:rsidRDefault="00EC3D99" w:rsidP="00EC3D99">
      <w:pPr>
        <w:pStyle w:val="affffd"/>
      </w:pPr>
      <w:r w:rsidRPr="00EC3D99">
        <w:t xml:space="preserve">    </w:t>
      </w:r>
      <w:proofErr w:type="spellStart"/>
      <w:r w:rsidRPr="00EC3D99">
        <w:t>for</w:t>
      </w:r>
      <w:proofErr w:type="spellEnd"/>
      <w:r w:rsidRPr="00EC3D99">
        <w:t xml:space="preserve"> i </w:t>
      </w:r>
      <w:proofErr w:type="spellStart"/>
      <w:r w:rsidRPr="00EC3D99">
        <w:t>in</w:t>
      </w:r>
      <w:proofErr w:type="spellEnd"/>
      <w:r w:rsidRPr="00EC3D99">
        <w:t xml:space="preserve"> </w:t>
      </w:r>
      <w:proofErr w:type="spellStart"/>
      <w:proofErr w:type="gramStart"/>
      <w:r w:rsidRPr="00EC3D99">
        <w:t>range</w:t>
      </w:r>
      <w:proofErr w:type="spellEnd"/>
      <w:r w:rsidRPr="00EC3D99">
        <w:t>(</w:t>
      </w:r>
      <w:proofErr w:type="gramEnd"/>
      <w:r w:rsidRPr="00EC3D99">
        <w:t xml:space="preserve">0, </w:t>
      </w:r>
      <w:proofErr w:type="spellStart"/>
      <w:r w:rsidRPr="00EC3D99">
        <w:t>len</w:t>
      </w:r>
      <w:proofErr w:type="spellEnd"/>
      <w:r w:rsidRPr="00EC3D99">
        <w:t>(X)):</w:t>
      </w:r>
    </w:p>
    <w:p w14:paraId="3315591F" w14:textId="77777777" w:rsidR="00EC3D99" w:rsidRPr="00EC3D99" w:rsidRDefault="00EC3D99" w:rsidP="00EC3D99">
      <w:pPr>
        <w:pStyle w:val="affffd"/>
      </w:pPr>
      <w:r w:rsidRPr="00EC3D99">
        <w:t xml:space="preserve">        </w:t>
      </w:r>
      <w:proofErr w:type="spellStart"/>
      <w:r w:rsidRPr="00EC3D99">
        <w:t>rez</w:t>
      </w:r>
      <w:proofErr w:type="spellEnd"/>
      <w:r w:rsidRPr="00EC3D99">
        <w:t xml:space="preserve"> = </w:t>
      </w:r>
      <w:proofErr w:type="spellStart"/>
      <w:r w:rsidRPr="00EC3D99">
        <w:t>rez</w:t>
      </w:r>
      <w:proofErr w:type="spellEnd"/>
      <w:r w:rsidRPr="00EC3D99">
        <w:t xml:space="preserve"> + Y(X[i</w:t>
      </w:r>
      <w:proofErr w:type="gramStart"/>
      <w:r w:rsidRPr="00EC3D99">
        <w:t>])*</w:t>
      </w:r>
      <w:proofErr w:type="gramEnd"/>
      <w:r w:rsidRPr="00EC3D99">
        <w:t>Fi(X, x, i)</w:t>
      </w:r>
    </w:p>
    <w:p w14:paraId="5508D23A" w14:textId="77777777" w:rsidR="00EC3D99" w:rsidRPr="00EC3D99" w:rsidRDefault="00EC3D99" w:rsidP="00EC3D99">
      <w:pPr>
        <w:pStyle w:val="affffd"/>
      </w:pPr>
      <w:r w:rsidRPr="00EC3D99">
        <w:t xml:space="preserve">    </w:t>
      </w:r>
      <w:proofErr w:type="spellStart"/>
      <w:r w:rsidRPr="00EC3D99">
        <w:t>return</w:t>
      </w:r>
      <w:proofErr w:type="spellEnd"/>
      <w:r w:rsidRPr="00EC3D99">
        <w:t xml:space="preserve"> </w:t>
      </w:r>
      <w:proofErr w:type="spellStart"/>
      <w:r w:rsidRPr="00EC3D99">
        <w:t>rez</w:t>
      </w:r>
      <w:proofErr w:type="spellEnd"/>
    </w:p>
    <w:p w14:paraId="4E75DE5A" w14:textId="77777777" w:rsidR="00EC3D99" w:rsidRPr="00EC3D99" w:rsidRDefault="00EC3D99" w:rsidP="00EC3D99">
      <w:pPr>
        <w:pStyle w:val="affffd"/>
      </w:pPr>
    </w:p>
    <w:p w14:paraId="1ADFF006" w14:textId="77777777" w:rsidR="00EC3D99" w:rsidRPr="00EC3D99" w:rsidRDefault="00EC3D99" w:rsidP="00EC3D99">
      <w:pPr>
        <w:pStyle w:val="affffd"/>
      </w:pPr>
      <w:r w:rsidRPr="00EC3D99">
        <w:t xml:space="preserve">t = </w:t>
      </w:r>
      <w:proofErr w:type="spellStart"/>
      <w:proofErr w:type="gramStart"/>
      <w:r w:rsidRPr="00EC3D99">
        <w:t>np.linspace</w:t>
      </w:r>
      <w:proofErr w:type="spellEnd"/>
      <w:proofErr w:type="gramEnd"/>
      <w:r w:rsidRPr="00EC3D99">
        <w:t>(0, 1.5, 100)</w:t>
      </w:r>
    </w:p>
    <w:p w14:paraId="1C07DB0B" w14:textId="77777777" w:rsidR="00EC3D99" w:rsidRPr="00EC3D99" w:rsidRDefault="00EC3D99" w:rsidP="00EC3D99">
      <w:pPr>
        <w:pStyle w:val="affffd"/>
      </w:pPr>
    </w:p>
    <w:p w14:paraId="746AE5B2" w14:textId="77777777" w:rsidR="00EC3D99" w:rsidRPr="00EC3D99" w:rsidRDefault="00EC3D99" w:rsidP="00EC3D99">
      <w:pPr>
        <w:pStyle w:val="affffd"/>
      </w:pPr>
      <w:proofErr w:type="spellStart"/>
      <w:proofErr w:type="gramStart"/>
      <w:r w:rsidRPr="00EC3D99">
        <w:t>plt.plot</w:t>
      </w:r>
      <w:proofErr w:type="spellEnd"/>
      <w:proofErr w:type="gramEnd"/>
      <w:r w:rsidRPr="00EC3D99">
        <w:t xml:space="preserve">(t, </w:t>
      </w:r>
      <w:proofErr w:type="spellStart"/>
      <w:r w:rsidRPr="00EC3D99">
        <w:t>P_n</w:t>
      </w:r>
      <w:proofErr w:type="spellEnd"/>
      <w:r w:rsidRPr="00EC3D99">
        <w:t xml:space="preserve">(X_0, t), </w:t>
      </w:r>
      <w:proofErr w:type="spellStart"/>
      <w:r w:rsidRPr="00EC3D99">
        <w:t>color</w:t>
      </w:r>
      <w:proofErr w:type="spellEnd"/>
      <w:r w:rsidRPr="00EC3D99">
        <w:t xml:space="preserve"> = '</w:t>
      </w:r>
      <w:proofErr w:type="spellStart"/>
      <w:r w:rsidRPr="00EC3D99">
        <w:t>blue</w:t>
      </w:r>
      <w:proofErr w:type="spellEnd"/>
      <w:r w:rsidRPr="00EC3D99">
        <w:t xml:space="preserve">', </w:t>
      </w:r>
      <w:proofErr w:type="spellStart"/>
      <w:r w:rsidRPr="00EC3D99">
        <w:t>label</w:t>
      </w:r>
      <w:proofErr w:type="spellEnd"/>
      <w:r w:rsidRPr="00EC3D99">
        <w:t xml:space="preserve"> = '</w:t>
      </w:r>
      <w:proofErr w:type="spellStart"/>
      <w:r w:rsidRPr="00EC3D99">
        <w:t>интеполяционный</w:t>
      </w:r>
      <w:proofErr w:type="spellEnd"/>
      <w:r w:rsidRPr="00EC3D99">
        <w:t xml:space="preserve"> многочлен')</w:t>
      </w:r>
    </w:p>
    <w:p w14:paraId="43FAE06A" w14:textId="77777777" w:rsidR="00EC3D99" w:rsidRPr="00EC3D99" w:rsidRDefault="00EC3D99" w:rsidP="00EC3D99">
      <w:pPr>
        <w:pStyle w:val="affffd"/>
      </w:pPr>
      <w:proofErr w:type="spellStart"/>
      <w:proofErr w:type="gramStart"/>
      <w:r w:rsidRPr="00EC3D99">
        <w:t>plt.plot</w:t>
      </w:r>
      <w:proofErr w:type="spellEnd"/>
      <w:proofErr w:type="gramEnd"/>
      <w:r w:rsidRPr="00EC3D99">
        <w:t xml:space="preserve">(t, Y(t), </w:t>
      </w:r>
      <w:proofErr w:type="spellStart"/>
      <w:r w:rsidRPr="00EC3D99">
        <w:t>color</w:t>
      </w:r>
      <w:proofErr w:type="spellEnd"/>
      <w:r w:rsidRPr="00EC3D99">
        <w:t xml:space="preserve"> = '</w:t>
      </w:r>
      <w:proofErr w:type="spellStart"/>
      <w:r w:rsidRPr="00EC3D99">
        <w:t>green</w:t>
      </w:r>
      <w:proofErr w:type="spellEnd"/>
      <w:r w:rsidRPr="00EC3D99">
        <w:t xml:space="preserve">', </w:t>
      </w:r>
      <w:proofErr w:type="spellStart"/>
      <w:r w:rsidRPr="00EC3D99">
        <w:t>label</w:t>
      </w:r>
      <w:proofErr w:type="spellEnd"/>
      <w:r w:rsidRPr="00EC3D99">
        <w:t xml:space="preserve"> = 'изначальная функция')</w:t>
      </w:r>
    </w:p>
    <w:p w14:paraId="0A801B00" w14:textId="77777777" w:rsidR="00EC3D99" w:rsidRPr="00EC3D99" w:rsidRDefault="00EC3D99" w:rsidP="00EC3D99">
      <w:pPr>
        <w:pStyle w:val="affffd"/>
      </w:pPr>
      <w:proofErr w:type="spellStart"/>
      <w:proofErr w:type="gramStart"/>
      <w:r w:rsidRPr="00EC3D99">
        <w:t>plt.legend</w:t>
      </w:r>
      <w:proofErr w:type="spellEnd"/>
      <w:proofErr w:type="gramEnd"/>
      <w:r w:rsidRPr="00EC3D99">
        <w:t>()</w:t>
      </w:r>
    </w:p>
    <w:p w14:paraId="6F989654" w14:textId="77777777" w:rsidR="00EC3D99" w:rsidRPr="00EC3D99" w:rsidRDefault="00EC3D99" w:rsidP="00EC3D99">
      <w:pPr>
        <w:pStyle w:val="affffd"/>
      </w:pPr>
      <w:proofErr w:type="spellStart"/>
      <w:proofErr w:type="gramStart"/>
      <w:r w:rsidRPr="00EC3D99">
        <w:t>plt.show</w:t>
      </w:r>
      <w:proofErr w:type="spellEnd"/>
      <w:proofErr w:type="gramEnd"/>
      <w:r w:rsidRPr="00EC3D99">
        <w:t>()</w:t>
      </w:r>
    </w:p>
    <w:p w14:paraId="4BCC11B8" w14:textId="77777777" w:rsidR="00EC3D99" w:rsidRPr="00EC3D99" w:rsidRDefault="00EC3D99" w:rsidP="00EC3D99">
      <w:pPr>
        <w:pStyle w:val="affffd"/>
      </w:pPr>
    </w:p>
    <w:p w14:paraId="2B3C41D7" w14:textId="41689261" w:rsidR="003F7CBD" w:rsidRDefault="00EC3D99" w:rsidP="00EC3D99">
      <w:pPr>
        <w:pStyle w:val="affffd"/>
      </w:pPr>
      <w:proofErr w:type="spellStart"/>
      <w:proofErr w:type="gramStart"/>
      <w:r w:rsidRPr="00EC3D99">
        <w:t>print</w:t>
      </w:r>
      <w:proofErr w:type="spellEnd"/>
      <w:r w:rsidRPr="00EC3D99">
        <w:t>(</w:t>
      </w:r>
      <w:proofErr w:type="spellStart"/>
      <w:proofErr w:type="gramEnd"/>
      <w:r w:rsidRPr="00EC3D99">
        <w:t>f"Разница</w:t>
      </w:r>
      <w:proofErr w:type="spellEnd"/>
      <w:r w:rsidRPr="00EC3D99">
        <w:t xml:space="preserve"> между интерполяционным многочленом и искомой ф-й равна: {</w:t>
      </w:r>
      <w:proofErr w:type="spellStart"/>
      <w:r w:rsidRPr="00EC3D99">
        <w:t>abs</w:t>
      </w:r>
      <w:proofErr w:type="spellEnd"/>
      <w:r w:rsidRPr="00EC3D99">
        <w:t>(Y(</w:t>
      </w:r>
      <w:proofErr w:type="spellStart"/>
      <w:r w:rsidRPr="00EC3D99">
        <w:t>X_prime</w:t>
      </w:r>
      <w:proofErr w:type="spellEnd"/>
      <w:r w:rsidRPr="00EC3D99">
        <w:t xml:space="preserve">) - </w:t>
      </w:r>
      <w:proofErr w:type="spellStart"/>
      <w:r w:rsidRPr="00EC3D99">
        <w:t>P_n</w:t>
      </w:r>
      <w:proofErr w:type="spellEnd"/>
      <w:r w:rsidRPr="00EC3D99">
        <w:t xml:space="preserve">(X_0, </w:t>
      </w:r>
      <w:proofErr w:type="spellStart"/>
      <w:r w:rsidRPr="00EC3D99">
        <w:t>X_prime</w:t>
      </w:r>
      <w:proofErr w:type="spellEnd"/>
      <w:r w:rsidRPr="00EC3D99">
        <w:t>))}")</w:t>
      </w:r>
    </w:p>
    <w:p w14:paraId="63C46894" w14:textId="77777777" w:rsidR="00EC3D99" w:rsidRPr="00EC3D99" w:rsidRDefault="00EC3D99" w:rsidP="00EC3D99">
      <w:pPr>
        <w:pStyle w:val="a9"/>
      </w:pPr>
    </w:p>
    <w:p w14:paraId="57760562" w14:textId="3F45796F" w:rsidR="00EC3D99" w:rsidRPr="00EC3D99" w:rsidRDefault="00EC3D99" w:rsidP="00EC3D99">
      <w:pPr>
        <w:pStyle w:val="1"/>
      </w:pPr>
      <w:r>
        <w:lastRenderedPageBreak/>
        <w:t>Интерпретация результатов</w:t>
      </w:r>
    </w:p>
    <w:p w14:paraId="40CAB40C" w14:textId="406D3BFD" w:rsidR="0061747E" w:rsidRDefault="00EC3D99" w:rsidP="0061747E">
      <w:r>
        <w:t>При запуске выдаёт график</w:t>
      </w:r>
    </w:p>
    <w:p w14:paraId="39A337B2" w14:textId="5891E7F4" w:rsidR="00EC3D99" w:rsidRDefault="00EC3D99" w:rsidP="0061747E">
      <w:r w:rsidRPr="00EC3D99">
        <w:drawing>
          <wp:inline distT="0" distB="0" distL="0" distR="0" wp14:anchorId="0D35CDC8" wp14:editId="64241DA3">
            <wp:extent cx="5287113" cy="393437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180" w14:textId="0D0C73F6" w:rsidR="00EC3D99" w:rsidRDefault="00EC3D99" w:rsidP="0061747E">
      <w:r>
        <w:t>А также текст:</w:t>
      </w:r>
    </w:p>
    <w:p w14:paraId="1DD3EC13" w14:textId="6738343E" w:rsidR="00EC3D99" w:rsidRPr="00EC3D99" w:rsidRDefault="00EC3D99" w:rsidP="0061747E">
      <w:r>
        <w:tab/>
      </w:r>
      <w:r w:rsidRPr="00EC3D99">
        <w:t>“</w:t>
      </w:r>
      <w:r w:rsidRPr="00EC3D99">
        <w:t>Разница между интерполяционным многочленом и искомой ф-й равна: 0.22435897435897445</w:t>
      </w:r>
      <w:r w:rsidRPr="00EC3D99">
        <w:t>”</w:t>
      </w:r>
    </w:p>
    <w:sectPr w:rsidR="00EC3D99" w:rsidRPr="00EC3D99" w:rsidSect="00175B05">
      <w:headerReference w:type="default" r:id="rId10"/>
      <w:head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D1D2" w14:textId="77777777" w:rsidR="006176BE" w:rsidRDefault="006176BE">
      <w:pPr>
        <w:spacing w:line="240" w:lineRule="auto"/>
      </w:pPr>
      <w:r>
        <w:separator/>
      </w:r>
    </w:p>
    <w:p w14:paraId="53CF2880" w14:textId="77777777" w:rsidR="006176BE" w:rsidRDefault="006176BE"/>
  </w:endnote>
  <w:endnote w:type="continuationSeparator" w:id="0">
    <w:p w14:paraId="4CB68FCE" w14:textId="77777777" w:rsidR="006176BE" w:rsidRDefault="006176BE">
      <w:pPr>
        <w:spacing w:line="240" w:lineRule="auto"/>
      </w:pPr>
      <w:r>
        <w:continuationSeparator/>
      </w:r>
    </w:p>
    <w:p w14:paraId="12B7A203" w14:textId="77777777" w:rsidR="006176BE" w:rsidRDefault="006176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CF4F" w14:textId="77777777" w:rsidR="006176BE" w:rsidRDefault="006176BE">
      <w:pPr>
        <w:spacing w:line="240" w:lineRule="auto"/>
      </w:pPr>
      <w:r>
        <w:separator/>
      </w:r>
    </w:p>
    <w:p w14:paraId="071DC845" w14:textId="77777777" w:rsidR="006176BE" w:rsidRDefault="006176BE"/>
  </w:footnote>
  <w:footnote w:type="continuationSeparator" w:id="0">
    <w:p w14:paraId="27208607" w14:textId="77777777" w:rsidR="006176BE" w:rsidRDefault="006176BE">
      <w:pPr>
        <w:spacing w:line="240" w:lineRule="auto"/>
      </w:pPr>
      <w:r>
        <w:continuationSeparator/>
      </w:r>
    </w:p>
    <w:p w14:paraId="25C2737E" w14:textId="77777777" w:rsidR="006176BE" w:rsidRDefault="006176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7987"/>
      <w:gridCol w:w="1039"/>
    </w:tblGrid>
    <w:tr w:rsidR="004D6B86" w14:paraId="7B168ADF" w14:textId="77777777">
      <w:tc>
        <w:tcPr>
          <w:tcW w:w="8280" w:type="dxa"/>
        </w:tcPr>
        <w:sdt>
          <w:sdtPr>
            <w:alias w:val="Введите сокращенный заголовок:"/>
            <w:tag w:val="Введите сокращенный заголовок:"/>
            <w:id w:val="-582528332"/>
            <w:placeholder/>
            <w15:dataBinding w:prefixMappings="xmlns:ns0='http://schemas.microsoft.com/temp/samples' " w:xpath="/ns0:employees[1]/ns0:employee[1]/ns0:CustomerName[1]" w:storeItemID="{B98E728A-96FF-4995-885C-5AF887AB0C35}" w16sdtdh:storeItemChecksum="dPPPeg=="/>
            <w15:appearance w15:val="hidden"/>
          </w:sdtPr>
          <w:sdtContent>
            <w:p w14:paraId="7AEB3C35" w14:textId="77777777" w:rsidR="00AA151B" w:rsidRDefault="00AA151B" w:rsidP="00AA151B">
              <w:pPr>
                <w:pStyle w:val="a6"/>
              </w:pPr>
              <w:r>
                <w:t>Отчёт о лабораторной работе по численным методам</w:t>
              </w:r>
            </w:p>
            <w:p w14:paraId="2774F0D5" w14:textId="2D71C58D" w:rsidR="004D6B86" w:rsidRPr="00170521" w:rsidRDefault="00000000" w:rsidP="00170521">
              <w:pPr>
                <w:pStyle w:val="a6"/>
              </w:pPr>
            </w:p>
          </w:sdtContent>
        </w:sdt>
      </w:tc>
      <w:tc>
        <w:tcPr>
          <w:tcW w:w="1080" w:type="dxa"/>
        </w:tcPr>
        <w:p w14:paraId="4C47D72C" w14:textId="77777777" w:rsidR="004D6B86" w:rsidRDefault="00345333">
          <w:pPr>
            <w:pStyle w:val="a6"/>
            <w:jc w:val="right"/>
          </w:pP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4743EA">
            <w:rPr>
              <w:noProof/>
              <w:lang w:bidi="ru-RU"/>
            </w:rPr>
            <w:t>9</w:t>
          </w:r>
          <w:r>
            <w:rPr>
              <w:noProof/>
              <w:lang w:bidi="ru-RU"/>
            </w:rPr>
            <w:fldChar w:fldCharType="end"/>
          </w:r>
        </w:p>
      </w:tc>
    </w:tr>
  </w:tbl>
  <w:p w14:paraId="2ADA8FB0" w14:textId="77777777" w:rsidR="004D6B86" w:rsidRDefault="004D6B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85C1" w14:textId="4F667768" w:rsidR="00AA151B" w:rsidRDefault="00AA151B" w:rsidP="002C627C">
    <w:pPr>
      <w:pStyle w:val="a6"/>
    </w:pPr>
  </w:p>
  <w:p w14:paraId="28FFAB4C" w14:textId="77777777" w:rsidR="00AA151B" w:rsidRDefault="00AA151B" w:rsidP="002C62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51C41B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753315">
    <w:abstractNumId w:val="9"/>
  </w:num>
  <w:num w:numId="2" w16cid:durableId="1625190976">
    <w:abstractNumId w:val="7"/>
  </w:num>
  <w:num w:numId="3" w16cid:durableId="887882921">
    <w:abstractNumId w:val="6"/>
  </w:num>
  <w:num w:numId="4" w16cid:durableId="571038143">
    <w:abstractNumId w:val="5"/>
  </w:num>
  <w:num w:numId="5" w16cid:durableId="441078117">
    <w:abstractNumId w:val="4"/>
  </w:num>
  <w:num w:numId="6" w16cid:durableId="1591619242">
    <w:abstractNumId w:val="8"/>
  </w:num>
  <w:num w:numId="7" w16cid:durableId="1986162123">
    <w:abstractNumId w:val="3"/>
  </w:num>
  <w:num w:numId="8" w16cid:durableId="2038853175">
    <w:abstractNumId w:val="2"/>
  </w:num>
  <w:num w:numId="9" w16cid:durableId="2044790298">
    <w:abstractNumId w:val="1"/>
  </w:num>
  <w:num w:numId="10" w16cid:durableId="1727947847">
    <w:abstractNumId w:val="0"/>
  </w:num>
  <w:num w:numId="11" w16cid:durableId="1064177121">
    <w:abstractNumId w:val="9"/>
    <w:lvlOverride w:ilvl="0">
      <w:startOverride w:val="1"/>
    </w:lvlOverride>
  </w:num>
  <w:num w:numId="12" w16cid:durableId="325135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1B"/>
    <w:rsid w:val="00006BBA"/>
    <w:rsid w:val="0001010E"/>
    <w:rsid w:val="000217F5"/>
    <w:rsid w:val="00097169"/>
    <w:rsid w:val="000C67CE"/>
    <w:rsid w:val="00114BFA"/>
    <w:rsid w:val="001602E3"/>
    <w:rsid w:val="00160C0C"/>
    <w:rsid w:val="001664A2"/>
    <w:rsid w:val="00170521"/>
    <w:rsid w:val="00175B05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C4F11"/>
    <w:rsid w:val="003E36B1"/>
    <w:rsid w:val="003E4162"/>
    <w:rsid w:val="003F7CBD"/>
    <w:rsid w:val="004743EA"/>
    <w:rsid w:val="00481CF8"/>
    <w:rsid w:val="00492C2D"/>
    <w:rsid w:val="004A3D87"/>
    <w:rsid w:val="004B18A9"/>
    <w:rsid w:val="004D4F8C"/>
    <w:rsid w:val="004D6B86"/>
    <w:rsid w:val="00504F88"/>
    <w:rsid w:val="0055242C"/>
    <w:rsid w:val="00575D8C"/>
    <w:rsid w:val="00595412"/>
    <w:rsid w:val="0061747E"/>
    <w:rsid w:val="006176BE"/>
    <w:rsid w:val="00641876"/>
    <w:rsid w:val="00645290"/>
    <w:rsid w:val="006B015B"/>
    <w:rsid w:val="006C162F"/>
    <w:rsid w:val="006D7EE9"/>
    <w:rsid w:val="006E5E03"/>
    <w:rsid w:val="007244DE"/>
    <w:rsid w:val="0081390C"/>
    <w:rsid w:val="00816831"/>
    <w:rsid w:val="00837D67"/>
    <w:rsid w:val="008747E8"/>
    <w:rsid w:val="008A2A83"/>
    <w:rsid w:val="00910F0E"/>
    <w:rsid w:val="00961AE5"/>
    <w:rsid w:val="009A2C38"/>
    <w:rsid w:val="009F0414"/>
    <w:rsid w:val="009F7782"/>
    <w:rsid w:val="00A4757D"/>
    <w:rsid w:val="00A77F6B"/>
    <w:rsid w:val="00A81BB2"/>
    <w:rsid w:val="00AA151B"/>
    <w:rsid w:val="00AA5C05"/>
    <w:rsid w:val="00B16DFD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EC3D99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0C4EDF"/>
  <w15:chartTrackingRefBased/>
  <w15:docId w15:val="{14580CFA-46B2-4364-A244-F92E233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925C8"/>
  </w:style>
  <w:style w:type="paragraph" w:styleId="1">
    <w:name w:val="heading 1"/>
    <w:basedOn w:val="a1"/>
    <w:next w:val="a1"/>
    <w:link w:val="10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qFormat/>
    <w:pPr>
      <w:spacing w:line="240" w:lineRule="auto"/>
      <w:ind w:firstLine="0"/>
    </w:pPr>
  </w:style>
  <w:style w:type="character" w:customStyle="1" w:styleId="a7">
    <w:name w:val="Верхний колонтитул Знак"/>
    <w:basedOn w:val="a2"/>
    <w:link w:val="a6"/>
    <w:uiPriority w:val="99"/>
    <w:rsid w:val="00DB2E59"/>
  </w:style>
  <w:style w:type="character" w:styleId="a8">
    <w:name w:val="Placeholder Text"/>
    <w:basedOn w:val="a2"/>
    <w:uiPriority w:val="99"/>
    <w:semiHidden/>
    <w:rsid w:val="00EB69D3"/>
    <w:rPr>
      <w:color w:val="000000" w:themeColor="text1"/>
    </w:rPr>
  </w:style>
  <w:style w:type="paragraph" w:styleId="a9">
    <w:name w:val="No Spacing"/>
    <w:aliases w:val="Без отступа"/>
    <w:link w:val="aa"/>
    <w:uiPriority w:val="3"/>
    <w:qFormat/>
    <w:pPr>
      <w:ind w:firstLine="0"/>
    </w:pPr>
  </w:style>
  <w:style w:type="character" w:customStyle="1" w:styleId="10">
    <w:name w:val="Заголовок 1 Знак"/>
    <w:basedOn w:val="a2"/>
    <w:link w:val="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2">
    <w:name w:val="Заголовок 2 Знак"/>
    <w:basedOn w:val="a2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b">
    <w:name w:val="Title"/>
    <w:basedOn w:val="a1"/>
    <w:next w:val="a1"/>
    <w:link w:val="ac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Заголовок Знак"/>
    <w:basedOn w:val="a2"/>
    <w:link w:val="ab"/>
    <w:uiPriority w:val="1"/>
    <w:rPr>
      <w:rFonts w:asciiTheme="majorHAnsi" w:eastAsiaTheme="majorEastAsia" w:hAnsiTheme="majorHAnsi" w:cstheme="majorBidi"/>
    </w:rPr>
  </w:style>
  <w:style w:type="character" w:styleId="ad">
    <w:name w:val="Emphasis"/>
    <w:basedOn w:val="a2"/>
    <w:uiPriority w:val="4"/>
    <w:qFormat/>
    <w:rPr>
      <w:i/>
      <w:iCs/>
    </w:rPr>
  </w:style>
  <w:style w:type="character" w:customStyle="1" w:styleId="32">
    <w:name w:val="Заголовок 3 Знак"/>
    <w:basedOn w:val="a2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2">
    <w:name w:val="Заголовок 4 Знак"/>
    <w:basedOn w:val="a2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2">
    <w:name w:val="Заголовок 5 Знак"/>
    <w:basedOn w:val="a2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e">
    <w:name w:val="Balloon Text"/>
    <w:basedOn w:val="a1"/>
    <w:link w:val="af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f0">
    <w:name w:val="Bibliography"/>
    <w:basedOn w:val="a1"/>
    <w:next w:val="a1"/>
    <w:uiPriority w:val="6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Основной текст Знак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B69D3"/>
    <w:rPr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Красная строка Знак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Красная строка 2 Знак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B69D3"/>
    <w:rPr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Прощание Знак"/>
    <w:basedOn w:val="a2"/>
    <w:link w:val="af9"/>
    <w:uiPriority w:val="99"/>
    <w:semiHidden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EB69D3"/>
    <w:rPr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B69D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B69D3"/>
    <w:rPr>
      <w:b/>
      <w:bCs/>
      <w:sz w:val="22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Дата Знак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Схема документа Знак"/>
    <w:basedOn w:val="a2"/>
    <w:link w:val="aff1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Электронная подпись Знак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EB69D3"/>
    <w:rPr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f8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9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Заголовок 6 Знак"/>
    <w:basedOn w:val="a2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a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affc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affc">
    <w:name w:val="Выделенная цитата Знак"/>
    <w:basedOn w:val="a2"/>
    <w:link w:val="affb"/>
    <w:uiPriority w:val="30"/>
    <w:semiHidden/>
    <w:rsid w:val="00EB69D3"/>
    <w:rPr>
      <w:i/>
      <w:iCs/>
      <w:color w:val="6E6E6E" w:themeColor="accent1" w:themeShade="80"/>
    </w:rPr>
  </w:style>
  <w:style w:type="paragraph" w:styleId="affd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e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">
    <w:name w:val="List Paragraph"/>
    <w:basedOn w:val="a1"/>
    <w:uiPriority w:val="34"/>
    <w:semiHidden/>
    <w:unhideWhenUsed/>
    <w:qFormat/>
    <w:pPr>
      <w:ind w:left="720" w:firstLine="0"/>
      <w:contextualSpacing/>
    </w:pPr>
  </w:style>
  <w:style w:type="paragraph" w:styleId="afff0">
    <w:name w:val="macro"/>
    <w:link w:val="afff1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1">
    <w:name w:val="Текст макроса Знак"/>
    <w:basedOn w:val="a2"/>
    <w:link w:val="afff0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f2">
    <w:name w:val="Message Header"/>
    <w:basedOn w:val="a1"/>
    <w:link w:val="afff3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3">
    <w:name w:val="Шапка Знак"/>
    <w:basedOn w:val="a2"/>
    <w:link w:val="afff2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5">
    <w:name w:val="Normal Indent"/>
    <w:basedOn w:val="a1"/>
    <w:uiPriority w:val="99"/>
    <w:semiHidden/>
    <w:unhideWhenUsed/>
    <w:pPr>
      <w:ind w:left="720" w:firstLine="0"/>
    </w:pPr>
  </w:style>
  <w:style w:type="paragraph" w:styleId="afff6">
    <w:name w:val="Note Heading"/>
    <w:basedOn w:val="a1"/>
    <w:next w:val="a1"/>
    <w:link w:val="afff7"/>
    <w:uiPriority w:val="99"/>
    <w:semiHidden/>
    <w:unhideWhenUsed/>
    <w:pPr>
      <w:spacing w:line="240" w:lineRule="auto"/>
      <w:ind w:firstLine="0"/>
    </w:pPr>
  </w:style>
  <w:style w:type="character" w:customStyle="1" w:styleId="afff7">
    <w:name w:val="Заголовок записки Знак"/>
    <w:basedOn w:val="a2"/>
    <w:link w:val="afff6"/>
    <w:uiPriority w:val="99"/>
    <w:semiHidden/>
    <w:rPr>
      <w:kern w:val="24"/>
    </w:rPr>
  </w:style>
  <w:style w:type="paragraph" w:styleId="afff8">
    <w:name w:val="Plain Text"/>
    <w:basedOn w:val="a1"/>
    <w:link w:val="afff9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a">
    <w:name w:val="Salutation"/>
    <w:basedOn w:val="a1"/>
    <w:next w:val="a1"/>
    <w:link w:val="afffb"/>
    <w:uiPriority w:val="99"/>
    <w:semiHidden/>
    <w:unhideWhenUsed/>
    <w:pPr>
      <w:ind w:firstLine="0"/>
    </w:pPr>
  </w:style>
  <w:style w:type="character" w:customStyle="1" w:styleId="afffb">
    <w:name w:val="Приветствие Знак"/>
    <w:basedOn w:val="a2"/>
    <w:link w:val="afffa"/>
    <w:uiPriority w:val="99"/>
    <w:semiHidden/>
    <w:rPr>
      <w:kern w:val="24"/>
    </w:rPr>
  </w:style>
  <w:style w:type="paragraph" w:styleId="afffc">
    <w:name w:val="Signature"/>
    <w:basedOn w:val="a1"/>
    <w:link w:val="afffd"/>
    <w:uiPriority w:val="99"/>
    <w:semiHidden/>
    <w:unhideWhenUsed/>
    <w:pPr>
      <w:spacing w:line="240" w:lineRule="auto"/>
      <w:ind w:left="4320" w:firstLine="0"/>
    </w:pPr>
  </w:style>
  <w:style w:type="character" w:customStyle="1" w:styleId="afffd">
    <w:name w:val="Подпись Знак"/>
    <w:basedOn w:val="a2"/>
    <w:link w:val="afffc"/>
    <w:uiPriority w:val="99"/>
    <w:semiHidden/>
    <w:rPr>
      <w:kern w:val="24"/>
    </w:rPr>
  </w:style>
  <w:style w:type="paragraph" w:customStyle="1" w:styleId="2f">
    <w:name w:val="Заголовок 2"/>
    <w:basedOn w:val="a1"/>
    <w:uiPriority w:val="1"/>
    <w:qFormat/>
    <w:pPr>
      <w:ind w:firstLine="0"/>
      <w:jc w:val="center"/>
    </w:pPr>
  </w:style>
  <w:style w:type="paragraph" w:styleId="afffe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0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0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0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0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1">
    <w:name w:val="endnote reference"/>
    <w:basedOn w:val="a2"/>
    <w:uiPriority w:val="99"/>
    <w:semiHidden/>
    <w:unhideWhenUsed/>
    <w:rPr>
      <w:vertAlign w:val="superscript"/>
    </w:rPr>
  </w:style>
  <w:style w:type="character" w:styleId="affff2">
    <w:name w:val="footnote reference"/>
    <w:basedOn w:val="a2"/>
    <w:uiPriority w:val="99"/>
    <w:qFormat/>
    <w:rPr>
      <w:vertAlign w:val="superscript"/>
    </w:rPr>
  </w:style>
  <w:style w:type="table" w:customStyle="1" w:styleId="affff3">
    <w:name w:val="Отчет по стандарту АПА"/>
    <w:basedOn w:val="a3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4">
    <w:name w:val="Таблица или рисунок"/>
    <w:basedOn w:val="a1"/>
    <w:uiPriority w:val="7"/>
    <w:qFormat/>
    <w:pPr>
      <w:spacing w:before="240"/>
      <w:ind w:firstLine="0"/>
      <w:contextualSpacing/>
    </w:pPr>
  </w:style>
  <w:style w:type="paragraph" w:styleId="affff5">
    <w:name w:val="footer"/>
    <w:basedOn w:val="a1"/>
    <w:link w:val="affff6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fff6">
    <w:name w:val="Нижний колонтитул Знак"/>
    <w:basedOn w:val="a2"/>
    <w:link w:val="affff5"/>
    <w:uiPriority w:val="99"/>
    <w:rsid w:val="00DB2E59"/>
  </w:style>
  <w:style w:type="character" w:styleId="affff7">
    <w:name w:val="annotation reference"/>
    <w:basedOn w:val="a2"/>
    <w:uiPriority w:val="99"/>
    <w:semiHidden/>
    <w:unhideWhenUsed/>
    <w:rsid w:val="00EB69D3"/>
    <w:rPr>
      <w:sz w:val="22"/>
      <w:szCs w:val="16"/>
    </w:rPr>
  </w:style>
  <w:style w:type="paragraph" w:styleId="affff8">
    <w:name w:val="endnote text"/>
    <w:basedOn w:val="a1"/>
    <w:link w:val="affff9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affff9">
    <w:name w:val="Текст концевой сноски Знак"/>
    <w:basedOn w:val="a2"/>
    <w:link w:val="affff8"/>
    <w:uiPriority w:val="99"/>
    <w:semiHidden/>
    <w:rsid w:val="00EB69D3"/>
    <w:rPr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affffa">
    <w:name w:val="TOC Heading"/>
    <w:basedOn w:val="1"/>
    <w:next w:val="a1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fb">
    <w:name w:val="Intense Reference"/>
    <w:basedOn w:val="a2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fc">
    <w:name w:val="Intense Emphasis"/>
    <w:basedOn w:val="a2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-44">
    <w:name w:val="Grid Table 4 Accent 4"/>
    <w:basedOn w:val="a3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customStyle="1" w:styleId="affffd">
    <w:name w:val="Код"/>
    <w:basedOn w:val="a9"/>
    <w:next w:val="a9"/>
    <w:link w:val="affffe"/>
    <w:qFormat/>
    <w:rsid w:val="00EC3D99"/>
    <w:pPr>
      <w:spacing w:line="240" w:lineRule="auto"/>
    </w:pPr>
    <w:rPr>
      <w:rFonts w:ascii="Roboto" w:hAnsi="Roboto"/>
    </w:rPr>
  </w:style>
  <w:style w:type="character" w:customStyle="1" w:styleId="aa">
    <w:name w:val="Без интервала Знак"/>
    <w:aliases w:val="Без отступа Знак"/>
    <w:basedOn w:val="a2"/>
    <w:link w:val="a9"/>
    <w:uiPriority w:val="3"/>
    <w:rsid w:val="00EC3D99"/>
  </w:style>
  <w:style w:type="character" w:customStyle="1" w:styleId="affffe">
    <w:name w:val="Код Знак"/>
    <w:basedOn w:val="aa"/>
    <w:link w:val="affffd"/>
    <w:rsid w:val="00EC3D99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go\AppData\Roaming\Microsoft\Templates\&#1044;&#1086;&#1082;&#1091;&#1084;&#1077;&#1085;&#1090;%20&#1074;%20&#1089;&#1090;&#1080;&#1083;&#1077;%20&#1040;&#1055;&#1040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w14:paraId="7AEB3C35" w14:textId="77777777" w:rsidR="00AA151B" w:rsidRDefault="00AA151B" w:rsidP="00AA151B"&gt;&lt;w:pPr&gt;&lt;w:pStyle w:val="a3"/&gt;&lt;/w:pPr&gt;&lt;w:r&gt;&lt;w:t&gt;Отчёт о лабораторной работе по численным методам&lt;/w:t&gt;&lt;/w:r&gt;&lt;/w:p&gt;&lt;w:p w:rsidR="00000000" w:rsidRDefault="00000000"&gt;&lt;w:pPr&gt;&lt;w:pStyle w:val="a4"/&gt;&lt;w:spacing w:line="240" w:lineRule="auto"/&gt;&lt;w:ind w:firstLine="0"/&gt;&lt;/w:pPr&gt;&lt;/w:p&gt;&lt;w:sectPr w:rsidR="00000000"&gt;&lt;w:pgSz w:w="12240" w:h="15840"/&gt;&lt;w:pgMar w:top="1134" w:right="850" w:bottom="1134" w:left="1701"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w:val="ru-RU"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w:styleId="a"&gt;&lt;w:name w:val="Normal"/&gt;&lt;w:qFormat/&gt;&lt;/w:style&gt;&lt;w:style w:type="character" w:default="1" w:styleId="a0"&gt;&lt;w:name w:val="Default Paragraph Font"/&gt;&lt;w:uiPriority w:val="1"/&gt;&lt;w:semiHidden/&gt;&lt;w:unhideWhenUsed/&gt;&lt;/w:style&gt;&lt;w:style w:type="table" w:default="1" w:styleId="a1"&gt;&lt;w:name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w:styleId="a2"&gt;&lt;w:name w:val="No List"/&gt;&lt;w:uiPriority w:val="99"/&gt;&lt;w:semiHidden/&gt;&lt;w:unhideWhenUsed/&gt;&lt;/w:style&gt;&lt;w:style w:type="paragraph" w:styleId="a3"&gt;&lt;w:name w:val="header"/&gt;&lt;w:basedOn w:val="a"/&gt;&lt;w:link w:val="a4"/&gt;&lt;w:uiPriority w:val="99"/&gt;&lt;w:qFormat/&gt;&lt;w:pPr&gt;&lt;w:spacing w:line="240" w:lineRule="auto"/&gt;&lt;w:ind w:firstLine="0"/&gt;&lt;/w:pPr&gt;&lt;/w:style&gt;&lt;w:style w:type="character" w:customStyle="1" w:styleId="a4"&gt;&lt;w:name w:val="Верхний колонтитул Знак"/&gt;&lt;w:basedOn w:val="a0"/&gt;&lt;w:link w:val="a3"/&gt;&lt;w:uiPriority w:val="99"/&gt;&lt;/w:style&gt;&lt;/w:styles&gt;&lt;/pkg:xmlData&gt;&lt;/pkg:part&gt;&lt;/pkg:package&gt;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97F55CE7-3E24-484D-B6CD-9913B9CEFF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в стиле АПА.dotx</Template>
  <TotalTime>21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Данько</dc:creator>
  <cp:keywords/>
  <dc:description/>
  <cp:lastModifiedBy>Дмитрий Данько</cp:lastModifiedBy>
  <cp:revision>1</cp:revision>
  <dcterms:created xsi:type="dcterms:W3CDTF">2023-11-16T20:40:00Z</dcterms:created>
  <dcterms:modified xsi:type="dcterms:W3CDTF">2023-11-16T21:01:00Z</dcterms:modified>
</cp:coreProperties>
</file>