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104E" w14:textId="0E3A32CB" w:rsidR="004D6B86" w:rsidRPr="009F7782" w:rsidRDefault="000D5AF0">
      <w:pPr>
        <w:pStyle w:val="ab"/>
      </w:pPr>
      <w:r>
        <w:t>Решение однородного уравнения Лапласа</w:t>
      </w:r>
    </w:p>
    <w:p w14:paraId="14156591" w14:textId="237611E4" w:rsidR="004D6B86" w:rsidRPr="009F7782" w:rsidRDefault="00AA151B">
      <w:pPr>
        <w:pStyle w:val="2f"/>
      </w:pPr>
      <w:r>
        <w:t>Данько Д. И.</w:t>
      </w:r>
    </w:p>
    <w:p w14:paraId="13E62E5D" w14:textId="4AFBFDF8" w:rsidR="004D6B86" w:rsidRPr="009F7782" w:rsidRDefault="00AA151B">
      <w:pPr>
        <w:pStyle w:val="2f"/>
      </w:pPr>
      <w:r>
        <w:t>РУДН им. Патриса Лумумбы</w:t>
      </w:r>
    </w:p>
    <w:p w14:paraId="4E850DD6" w14:textId="77777777" w:rsidR="00AA151B" w:rsidRDefault="00AA151B">
      <w:pPr>
        <w:rPr>
          <w:rStyle w:val="ad"/>
          <w:lang w:bidi="ru-RU"/>
        </w:rPr>
      </w:pPr>
    </w:p>
    <w:p w14:paraId="5B686BAE" w14:textId="755AF1D1" w:rsidR="006D7EE9" w:rsidRPr="009F7782" w:rsidRDefault="00AA151B" w:rsidP="006D7EE9">
      <w:pPr>
        <w:pStyle w:val="a5"/>
      </w:pPr>
      <w:r>
        <w:lastRenderedPageBreak/>
        <w:t>Постановка задачи</w:t>
      </w:r>
    </w:p>
    <w:p w14:paraId="269A4F61" w14:textId="25B0F81D" w:rsidR="00EC3D99" w:rsidRPr="009F7782" w:rsidRDefault="00AA151B" w:rsidP="00EC3D99">
      <w:r>
        <w:t xml:space="preserve">Нужно написать программу графического представления </w:t>
      </w:r>
      <w:r w:rsidR="000D5AF0">
        <w:t xml:space="preserve">решения уравнения теплопроводности. </w:t>
      </w:r>
      <w:r w:rsidR="00EC3D99">
        <w:t>А также подсчитать разницу в значении</w:t>
      </w:r>
      <w:r w:rsidR="000D5AF0">
        <w:t xml:space="preserve"> </w:t>
      </w:r>
      <w:r w:rsidR="00EC3D99">
        <w:t>относительно аналитического решения.</w:t>
      </w:r>
    </w:p>
    <w:p w14:paraId="619C5086" w14:textId="77777777" w:rsidR="00EC3D99" w:rsidRPr="000D5AF0" w:rsidRDefault="00EC3D99" w:rsidP="00EC3D99">
      <w:pPr>
        <w:pStyle w:val="1"/>
      </w:pPr>
      <w:r>
        <w:t>Код</w:t>
      </w:r>
      <w:r w:rsidRPr="000D5AF0">
        <w:t xml:space="preserve"> </w:t>
      </w:r>
      <w:r>
        <w:t>программы</w:t>
      </w:r>
    </w:p>
    <w:p w14:paraId="2A55A8EE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proofErr w:type="gramEnd"/>
    </w:p>
    <w:p w14:paraId="333E8B1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016B39B8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91F01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3EB41DDD" w14:textId="0490E682" w:rsid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E7CEE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C6B6E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364294B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EEA6A2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F771F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Hlk152940145"/>
      <w:r w:rsidRPr="000D5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47F006" w14:textId="68F997A2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1EB67C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4B7C41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EA8ED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6EE60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Ttop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A3C706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Tbottom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A16E51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Tleft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B6011EE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Tright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bookmarkEnd w:id="0"/>
    <w:p w14:paraId="7F9C981F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84D419" w14:textId="27B49244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Tguess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086F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3C9A038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455B8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1" w:name="_Hlk152940578"/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colorinterpolation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14:paraId="0C29315D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colourMap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.cm.jet</w:t>
      </w:r>
      <w:proofErr w:type="spellEnd"/>
    </w:p>
    <w:p w14:paraId="23577522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35639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3B0B60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30223D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99E591F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Tguess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bookmarkEnd w:id="1"/>
    <w:p w14:paraId="5ACDE7BB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3FD93C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shape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Ttop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7DA6A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):, :]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Ttop</w:t>
      </w:r>
      <w:proofErr w:type="spellEnd"/>
    </w:p>
    <w:p w14:paraId="536EC53B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:]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Tbottom</w:t>
      </w:r>
      <w:proofErr w:type="spellEnd"/>
    </w:p>
    <w:p w14:paraId="5B91589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proofErr w:type="gramStart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[:,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Tright</w:t>
      </w:r>
      <w:proofErr w:type="spellEnd"/>
    </w:p>
    <w:p w14:paraId="7200E28F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proofErr w:type="gramStart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[:,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Tleft</w:t>
      </w:r>
      <w:proofErr w:type="spellEnd"/>
    </w:p>
    <w:p w14:paraId="27008741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519377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069327AE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AD5F51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2E599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30451C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FD806D4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8AF40B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C11BBD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9522861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FE401DC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92808A0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</w:p>
    <w:p w14:paraId="4FDFA257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06BA14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D6C4E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"Contour of Temperature"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D0BA6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colorinterpolation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colourMap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8C3253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colorbar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C736E5F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5E12A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E1F81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B705B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21A64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axes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1B452C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_surface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viridis</w:t>
      </w:r>
      <w:proofErr w:type="spell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397076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'Surface plot geeks for geeks'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9C6A03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3C46894" w14:textId="1F277F50" w:rsidR="00EC3D99" w:rsidRDefault="00EC3D99" w:rsidP="00EC3D99">
      <w:pPr>
        <w:pStyle w:val="a9"/>
      </w:pPr>
    </w:p>
    <w:p w14:paraId="67BD1269" w14:textId="07046A30" w:rsidR="000D5AF0" w:rsidRDefault="000D5AF0" w:rsidP="000D5AF0">
      <w:pPr>
        <w:pStyle w:val="1"/>
      </w:pPr>
      <w:r>
        <w:t>Описание программы</w:t>
      </w:r>
    </w:p>
    <w:p w14:paraId="4F6A58FA" w14:textId="7204F34B" w:rsidR="000D5AF0" w:rsidRPr="000D5AF0" w:rsidRDefault="000D5AF0" w:rsidP="000D5AF0">
      <w:pPr>
        <w:pStyle w:val="afff"/>
        <w:numPr>
          <w:ilvl w:val="0"/>
          <w:numId w:val="13"/>
        </w:numPr>
      </w:pPr>
      <w:r>
        <w:t>Необходимо подключить нужные библиотеки и ввести постоянные параметры (количество разбиений и величину ошибки)</w:t>
      </w:r>
    </w:p>
    <w:p w14:paraId="3A47ABC0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proofErr w:type="gramEnd"/>
    </w:p>
    <w:p w14:paraId="6A94AD5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64CB564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98994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53DFDDEA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4D3719" w14:textId="3B3F0084" w:rsidR="000D5AF0" w:rsidRDefault="000D5AF0" w:rsidP="00EC3D99">
      <w:pPr>
        <w:pStyle w:val="a9"/>
      </w:pPr>
    </w:p>
    <w:p w14:paraId="19A006F7" w14:textId="19CEAE88" w:rsidR="000D5AF0" w:rsidRDefault="000D5AF0" w:rsidP="000D5AF0">
      <w:pPr>
        <w:pStyle w:val="a9"/>
        <w:numPr>
          <w:ilvl w:val="0"/>
          <w:numId w:val="13"/>
        </w:numPr>
      </w:pPr>
      <w:r>
        <w:t>Далее задаём граничные условия</w:t>
      </w:r>
    </w:p>
    <w:p w14:paraId="24661308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F4EBCD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0705C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75186E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3700D7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7F985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Ttop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9C2CBF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Tbottom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36D7587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Tleft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9428339" w14:textId="77777777" w:rsidR="000D5AF0" w:rsidRPr="000D5AF0" w:rsidRDefault="000D5AF0" w:rsidP="000D5AF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Tright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90A52AD" w14:textId="77777777" w:rsidR="000D5AF0" w:rsidRDefault="000D5AF0" w:rsidP="000D5AF0">
      <w:pPr>
        <w:pStyle w:val="a9"/>
      </w:pPr>
    </w:p>
    <w:p w14:paraId="6B20257D" w14:textId="4385241B" w:rsidR="000D5AF0" w:rsidRDefault="00086FFA" w:rsidP="000D5AF0">
      <w:pPr>
        <w:pStyle w:val="a9"/>
        <w:numPr>
          <w:ilvl w:val="0"/>
          <w:numId w:val="13"/>
        </w:numPr>
      </w:pPr>
      <w:r>
        <w:t>Далее создаём нашу матрицу значений и заполняем её Н.Д., которые, вообще говоря, неважны (пусть 10)</w:t>
      </w:r>
    </w:p>
    <w:p w14:paraId="673C3763" w14:textId="4C29FA9D" w:rsidR="00086FFA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Tguess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180367A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A9299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colorinterpolation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14:paraId="03B6E475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colourMap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.cm.jet</w:t>
      </w:r>
      <w:proofErr w:type="spellEnd"/>
    </w:p>
    <w:p w14:paraId="1A670D0F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CC6E5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E174637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ED6BBE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84B47F8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Tguess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C6FDFE" w14:textId="77777777" w:rsidR="00086FFA" w:rsidRDefault="00086FFA" w:rsidP="00086FFA">
      <w:pPr>
        <w:pStyle w:val="a9"/>
        <w:ind w:left="720"/>
      </w:pPr>
    </w:p>
    <w:p w14:paraId="540F0CE7" w14:textId="19E4ADA3" w:rsidR="000D5AF0" w:rsidRDefault="00086FFA" w:rsidP="000D5AF0">
      <w:pPr>
        <w:pStyle w:val="a9"/>
        <w:numPr>
          <w:ilvl w:val="0"/>
          <w:numId w:val="13"/>
        </w:numPr>
      </w:pPr>
      <w:r>
        <w:t>Задаём пустой массив для сравнения ошибки и саму ошибку</w:t>
      </w:r>
    </w:p>
    <w:p w14:paraId="41DCC06D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CCEDB5B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C21005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4E6000E" w14:textId="77777777" w:rsidR="00086FFA" w:rsidRDefault="00086FFA" w:rsidP="00086FFA">
      <w:pPr>
        <w:pStyle w:val="a9"/>
        <w:ind w:left="1080"/>
      </w:pPr>
    </w:p>
    <w:p w14:paraId="5423ADD6" w14:textId="2B835709" w:rsidR="000D5AF0" w:rsidRDefault="00086FFA" w:rsidP="000D5AF0">
      <w:pPr>
        <w:pStyle w:val="a9"/>
        <w:numPr>
          <w:ilvl w:val="0"/>
          <w:numId w:val="13"/>
        </w:numPr>
      </w:pPr>
      <w:r>
        <w:t xml:space="preserve">По циклу, пока ошибка не станет меньше заданной, высчитываем коэффициенты </w:t>
      </w:r>
    </w:p>
    <w:p w14:paraId="46363A32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636F1A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6A9F13D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lenX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98A53A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lenY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076369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57D759C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159992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B13CDA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5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</w:p>
    <w:p w14:paraId="06781D43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AEB8C0" w14:textId="77777777" w:rsidR="00086FFA" w:rsidRDefault="00086FFA" w:rsidP="00086FFA">
      <w:pPr>
        <w:pStyle w:val="a9"/>
      </w:pPr>
    </w:p>
    <w:p w14:paraId="58AF1B3E" w14:textId="4B29C360" w:rsidR="000D5AF0" w:rsidRDefault="00086FFA" w:rsidP="000D5AF0">
      <w:pPr>
        <w:pStyle w:val="a9"/>
        <w:numPr>
          <w:ilvl w:val="0"/>
          <w:numId w:val="13"/>
        </w:numPr>
      </w:pPr>
      <w:r>
        <w:t>Далее выводим наши результаты с помощью двух графиков</w:t>
      </w:r>
    </w:p>
    <w:p w14:paraId="0A863B06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"Contour of Temperature"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931DDC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colorinterpolation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colourMap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ED621A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colorbar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D96FD7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A45044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A80D48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124F0F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6FCC5C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axes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FFE46C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</w:t>
      </w:r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_surface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5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viridis</w:t>
      </w:r>
      <w:proofErr w:type="spell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0D5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EAFEDE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5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0D5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5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'Surface plot geeks for geeks'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405940" w14:textId="77777777" w:rsidR="00086FFA" w:rsidRPr="000D5AF0" w:rsidRDefault="00086FFA" w:rsidP="00086FF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5AF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5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5A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0D5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C391E0E" w14:textId="7848938E" w:rsidR="00086FFA" w:rsidRDefault="00086FFA" w:rsidP="00086FFA">
      <w:pPr>
        <w:pStyle w:val="a9"/>
      </w:pPr>
    </w:p>
    <w:p w14:paraId="7EDDEC83" w14:textId="77777777" w:rsidR="007D6A2D" w:rsidRDefault="00086FFA" w:rsidP="00086FFA">
      <w:pPr>
        <w:pStyle w:val="a9"/>
        <w:rPr>
          <w:noProof/>
        </w:rPr>
      </w:pPr>
      <w:r w:rsidRPr="00086FFA">
        <w:drawing>
          <wp:inline distT="0" distB="0" distL="0" distR="0" wp14:anchorId="0B777D96" wp14:editId="0219AA14">
            <wp:extent cx="5591955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A2D" w:rsidRPr="007D6A2D">
        <w:rPr>
          <w:noProof/>
        </w:rPr>
        <w:t xml:space="preserve"> </w:t>
      </w:r>
    </w:p>
    <w:p w14:paraId="1DD3EC13" w14:textId="7E007FA8" w:rsidR="00EC3D99" w:rsidRPr="00EC3D99" w:rsidRDefault="007D6A2D" w:rsidP="006D5D8D">
      <w:pPr>
        <w:pStyle w:val="a9"/>
      </w:pPr>
      <w:r w:rsidRPr="007D6A2D">
        <w:lastRenderedPageBreak/>
        <w:drawing>
          <wp:inline distT="0" distB="0" distL="0" distR="0" wp14:anchorId="71E07434" wp14:editId="70F970DF">
            <wp:extent cx="5064981" cy="4494751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602" cy="44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99" w:rsidRPr="00EC3D99" w:rsidSect="00175B05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492E" w14:textId="77777777" w:rsidR="00AD615A" w:rsidRDefault="00AD615A">
      <w:pPr>
        <w:spacing w:line="240" w:lineRule="auto"/>
      </w:pPr>
      <w:r>
        <w:separator/>
      </w:r>
    </w:p>
    <w:p w14:paraId="09B45589" w14:textId="77777777" w:rsidR="00AD615A" w:rsidRDefault="00AD615A"/>
  </w:endnote>
  <w:endnote w:type="continuationSeparator" w:id="0">
    <w:p w14:paraId="1372F558" w14:textId="77777777" w:rsidR="00AD615A" w:rsidRDefault="00AD615A">
      <w:pPr>
        <w:spacing w:line="240" w:lineRule="auto"/>
      </w:pPr>
      <w:r>
        <w:continuationSeparator/>
      </w:r>
    </w:p>
    <w:p w14:paraId="3C3AE605" w14:textId="77777777" w:rsidR="00AD615A" w:rsidRDefault="00AD6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565A" w14:textId="77777777" w:rsidR="00AD615A" w:rsidRDefault="00AD615A">
      <w:pPr>
        <w:spacing w:line="240" w:lineRule="auto"/>
      </w:pPr>
      <w:r>
        <w:separator/>
      </w:r>
    </w:p>
    <w:p w14:paraId="6616706B" w14:textId="77777777" w:rsidR="00AD615A" w:rsidRDefault="00AD615A"/>
  </w:footnote>
  <w:footnote w:type="continuationSeparator" w:id="0">
    <w:p w14:paraId="07DC0926" w14:textId="77777777" w:rsidR="00AD615A" w:rsidRDefault="00AD615A">
      <w:pPr>
        <w:spacing w:line="240" w:lineRule="auto"/>
      </w:pPr>
      <w:r>
        <w:continuationSeparator/>
      </w:r>
    </w:p>
    <w:p w14:paraId="1F57A0D7" w14:textId="77777777" w:rsidR="00AD615A" w:rsidRDefault="00AD61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6"/>
      <w:gridCol w:w="1040"/>
    </w:tblGrid>
    <w:tr w:rsidR="004D6B86" w14:paraId="7B168ADF" w14:textId="77777777">
      <w:tc>
        <w:tcPr>
          <w:tcW w:w="8280" w:type="dxa"/>
        </w:tcPr>
        <w:sdt>
          <w:sdtPr>
            <w:rPr>
              <w:rStyle w:val="ad"/>
            </w:rPr>
            <w:alias w:val="Введите сокращенный заголовок:"/>
            <w:tag w:val="Введите сокращенный заголовок:"/>
            <w:id w:val="-582528332"/>
            <w15:dataBinding w:prefixMappings="xmlns:ns0='http://schemas.microsoft.com/temp/samples' " w:xpath="/ns0:employees[1]/ns0:employee[1]/ns0:CustomerName[1]" w:storeItemID="{B98E728A-96FF-4995-885C-5AF887AB0C35}" w16sdtdh:storeItemChecksum="/4WcSw=="/>
            <w15:appearance w15:val="hidden"/>
          </w:sdtPr>
          <w:sdtEndPr>
            <w:rPr>
              <w:rStyle w:val="a2"/>
              <w:i w:val="0"/>
              <w:iCs w:val="0"/>
            </w:rPr>
          </w:sdtEndPr>
          <w:sdtContent>
            <w:p w14:paraId="3B909FD5" w14:textId="77777777" w:rsidR="000D5AF0" w:rsidRPr="000D5AF0" w:rsidRDefault="000D5AF0" w:rsidP="000D5AF0">
              <w:pPr>
                <w:pStyle w:val="a9"/>
                <w:rPr>
                  <w:rStyle w:val="ad"/>
                </w:rPr>
              </w:pPr>
              <w:r w:rsidRPr="000D5AF0">
                <w:rPr>
                  <w:rStyle w:val="ad"/>
                </w:rPr>
                <w:t>Решение однородного уравнения Лапласа</w:t>
              </w:r>
            </w:p>
            <w:p w14:paraId="2774F0D5" w14:textId="3650921C" w:rsidR="004D6B86" w:rsidRPr="00170521" w:rsidRDefault="00000000" w:rsidP="00170521">
              <w:pPr>
                <w:pStyle w:val="a6"/>
              </w:pPr>
            </w:p>
          </w:sdtContent>
        </w:sdt>
      </w:tc>
      <w:tc>
        <w:tcPr>
          <w:tcW w:w="1080" w:type="dxa"/>
        </w:tcPr>
        <w:p w14:paraId="4C47D72C" w14:textId="77777777" w:rsidR="004D6B86" w:rsidRDefault="00345333">
          <w:pPr>
            <w:pStyle w:val="a6"/>
            <w:jc w:val="right"/>
          </w:pP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4743EA">
            <w:rPr>
              <w:noProof/>
              <w:lang w:bidi="ru-RU"/>
            </w:rPr>
            <w:t>9</w:t>
          </w:r>
          <w:r>
            <w:rPr>
              <w:noProof/>
              <w:lang w:bidi="ru-RU"/>
            </w:rPr>
            <w:fldChar w:fldCharType="end"/>
          </w:r>
        </w:p>
      </w:tc>
    </w:tr>
  </w:tbl>
  <w:p w14:paraId="2ADA8FB0" w14:textId="77777777" w:rsidR="004D6B86" w:rsidRDefault="004D6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85C1" w14:textId="4F667768" w:rsidR="00AA151B" w:rsidRDefault="00AA151B" w:rsidP="002C627C">
    <w:pPr>
      <w:pStyle w:val="a6"/>
    </w:pPr>
  </w:p>
  <w:p w14:paraId="28FFAB4C" w14:textId="77777777" w:rsidR="00AA151B" w:rsidRDefault="00AA151B" w:rsidP="002C62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25321E3"/>
    <w:multiLevelType w:val="hybridMultilevel"/>
    <w:tmpl w:val="7D1C1E42"/>
    <w:lvl w:ilvl="0" w:tplc="C88654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C41B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53315">
    <w:abstractNumId w:val="9"/>
  </w:num>
  <w:num w:numId="2" w16cid:durableId="1625190976">
    <w:abstractNumId w:val="7"/>
  </w:num>
  <w:num w:numId="3" w16cid:durableId="887882921">
    <w:abstractNumId w:val="6"/>
  </w:num>
  <w:num w:numId="4" w16cid:durableId="571038143">
    <w:abstractNumId w:val="5"/>
  </w:num>
  <w:num w:numId="5" w16cid:durableId="441078117">
    <w:abstractNumId w:val="4"/>
  </w:num>
  <w:num w:numId="6" w16cid:durableId="1591619242">
    <w:abstractNumId w:val="8"/>
  </w:num>
  <w:num w:numId="7" w16cid:durableId="1986162123">
    <w:abstractNumId w:val="3"/>
  </w:num>
  <w:num w:numId="8" w16cid:durableId="2038853175">
    <w:abstractNumId w:val="2"/>
  </w:num>
  <w:num w:numId="9" w16cid:durableId="2044790298">
    <w:abstractNumId w:val="1"/>
  </w:num>
  <w:num w:numId="10" w16cid:durableId="1727947847">
    <w:abstractNumId w:val="0"/>
  </w:num>
  <w:num w:numId="11" w16cid:durableId="1064177121">
    <w:abstractNumId w:val="9"/>
    <w:lvlOverride w:ilvl="0">
      <w:startOverride w:val="1"/>
    </w:lvlOverride>
  </w:num>
  <w:num w:numId="12" w16cid:durableId="325135868">
    <w:abstractNumId w:val="11"/>
  </w:num>
  <w:num w:numId="13" w16cid:durableId="651368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1B"/>
    <w:rsid w:val="00006BBA"/>
    <w:rsid w:val="0001010E"/>
    <w:rsid w:val="000217F5"/>
    <w:rsid w:val="00086FFA"/>
    <w:rsid w:val="00097169"/>
    <w:rsid w:val="000C67CE"/>
    <w:rsid w:val="000D5AF0"/>
    <w:rsid w:val="00114BFA"/>
    <w:rsid w:val="001602E3"/>
    <w:rsid w:val="00160C0C"/>
    <w:rsid w:val="001664A2"/>
    <w:rsid w:val="00170521"/>
    <w:rsid w:val="00175B05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C4F11"/>
    <w:rsid w:val="003E36B1"/>
    <w:rsid w:val="003E4162"/>
    <w:rsid w:val="003F7CBD"/>
    <w:rsid w:val="004743EA"/>
    <w:rsid w:val="00481CF8"/>
    <w:rsid w:val="00492C2D"/>
    <w:rsid w:val="004A3D87"/>
    <w:rsid w:val="004B18A9"/>
    <w:rsid w:val="004D4F8C"/>
    <w:rsid w:val="004D6B86"/>
    <w:rsid w:val="00504F88"/>
    <w:rsid w:val="0055242C"/>
    <w:rsid w:val="00575D8C"/>
    <w:rsid w:val="00595412"/>
    <w:rsid w:val="0061747E"/>
    <w:rsid w:val="006176BE"/>
    <w:rsid w:val="00641876"/>
    <w:rsid w:val="00645290"/>
    <w:rsid w:val="006B015B"/>
    <w:rsid w:val="006C162F"/>
    <w:rsid w:val="006D5D8D"/>
    <w:rsid w:val="006D7EE9"/>
    <w:rsid w:val="006E5E03"/>
    <w:rsid w:val="007244DE"/>
    <w:rsid w:val="007D6A2D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9F7782"/>
    <w:rsid w:val="00A4757D"/>
    <w:rsid w:val="00A77F6B"/>
    <w:rsid w:val="00A81BB2"/>
    <w:rsid w:val="00AA151B"/>
    <w:rsid w:val="00AA5C05"/>
    <w:rsid w:val="00AD615A"/>
    <w:rsid w:val="00B16DFD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EC3D99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0C4EDF"/>
  <w15:chartTrackingRefBased/>
  <w15:docId w15:val="{14580CFA-46B2-4364-A244-F92E233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86FFA"/>
  </w:style>
  <w:style w:type="paragraph" w:styleId="1">
    <w:name w:val="heading 1"/>
    <w:basedOn w:val="a1"/>
    <w:next w:val="a1"/>
    <w:link w:val="10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sid w:val="00DB2E59"/>
  </w:style>
  <w:style w:type="character" w:styleId="a8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9">
    <w:name w:val="No Spacing"/>
    <w:aliases w:val="Без отступа"/>
    <w:link w:val="aa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Заголовок 2 Знак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b">
    <w:name w:val="Title"/>
    <w:basedOn w:val="a1"/>
    <w:next w:val="a1"/>
    <w:link w:val="ac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Заголовок Знак"/>
    <w:basedOn w:val="a2"/>
    <w:link w:val="ab"/>
    <w:uiPriority w:val="1"/>
    <w:rPr>
      <w:rFonts w:asciiTheme="majorHAnsi" w:eastAsiaTheme="majorEastAsia" w:hAnsiTheme="majorHAnsi" w:cstheme="majorBidi"/>
    </w:rPr>
  </w:style>
  <w:style w:type="character" w:styleId="ad">
    <w:name w:val="Emphasis"/>
    <w:basedOn w:val="a2"/>
    <w:uiPriority w:val="4"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Заголовок 4 Знак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Заголовок 5 Знак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e">
    <w:name w:val="Balloon Text"/>
    <w:basedOn w:val="a1"/>
    <w:link w:val="af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0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Основной текст Знак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B69D3"/>
    <w:rPr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Красная строка Знак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B69D3"/>
    <w:rPr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Прощание Знак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EB69D3"/>
    <w:rPr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B69D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B69D3"/>
    <w:rPr>
      <w:b/>
      <w:bCs/>
      <w:sz w:val="22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Дата Знак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Электронная подпись Знак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EB69D3"/>
    <w:rPr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8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a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affc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c">
    <w:name w:val="Выделенная цитата Знак"/>
    <w:basedOn w:val="a2"/>
    <w:link w:val="affb"/>
    <w:uiPriority w:val="30"/>
    <w:semiHidden/>
    <w:rsid w:val="00EB69D3"/>
    <w:rPr>
      <w:i/>
      <w:iCs/>
      <w:color w:val="6E6E6E" w:themeColor="accent1" w:themeShade="80"/>
    </w:rPr>
  </w:style>
  <w:style w:type="paragraph" w:styleId="affd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e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0">
    <w:name w:val="macro"/>
    <w:link w:val="afff1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1">
    <w:name w:val="Текст макроса Знак"/>
    <w:basedOn w:val="a2"/>
    <w:link w:val="afff0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2">
    <w:name w:val="Message Header"/>
    <w:basedOn w:val="a1"/>
    <w:link w:val="afff3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3">
    <w:name w:val="Шапка Знак"/>
    <w:basedOn w:val="a2"/>
    <w:link w:val="afff2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5">
    <w:name w:val="Normal Indent"/>
    <w:basedOn w:val="a1"/>
    <w:uiPriority w:val="99"/>
    <w:semiHidden/>
    <w:unhideWhenUsed/>
    <w:pPr>
      <w:ind w:left="720" w:firstLine="0"/>
    </w:pPr>
  </w:style>
  <w:style w:type="paragraph" w:styleId="afff6">
    <w:name w:val="Note Heading"/>
    <w:basedOn w:val="a1"/>
    <w:next w:val="a1"/>
    <w:link w:val="afff7"/>
    <w:uiPriority w:val="99"/>
    <w:semiHidden/>
    <w:unhideWhenUsed/>
    <w:pPr>
      <w:spacing w:line="240" w:lineRule="auto"/>
      <w:ind w:firstLine="0"/>
    </w:pPr>
  </w:style>
  <w:style w:type="character" w:customStyle="1" w:styleId="afff7">
    <w:name w:val="Заголовок записки Знак"/>
    <w:basedOn w:val="a2"/>
    <w:link w:val="afff6"/>
    <w:uiPriority w:val="99"/>
    <w:semiHidden/>
    <w:rPr>
      <w:kern w:val="24"/>
    </w:rPr>
  </w:style>
  <w:style w:type="paragraph" w:styleId="afff8">
    <w:name w:val="Plain Text"/>
    <w:basedOn w:val="a1"/>
    <w:link w:val="afff9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a">
    <w:name w:val="Salutation"/>
    <w:basedOn w:val="a1"/>
    <w:next w:val="a1"/>
    <w:link w:val="afffb"/>
    <w:uiPriority w:val="99"/>
    <w:semiHidden/>
    <w:unhideWhenUsed/>
    <w:pPr>
      <w:ind w:firstLine="0"/>
    </w:pPr>
  </w:style>
  <w:style w:type="character" w:customStyle="1" w:styleId="afffb">
    <w:name w:val="Приветствие Знак"/>
    <w:basedOn w:val="a2"/>
    <w:link w:val="afffa"/>
    <w:uiPriority w:val="99"/>
    <w:semiHidden/>
    <w:rPr>
      <w:kern w:val="24"/>
    </w:rPr>
  </w:style>
  <w:style w:type="paragraph" w:styleId="afffc">
    <w:name w:val="Signature"/>
    <w:basedOn w:val="a1"/>
    <w:link w:val="afffd"/>
    <w:uiPriority w:val="99"/>
    <w:semiHidden/>
    <w:unhideWhenUsed/>
    <w:pPr>
      <w:spacing w:line="240" w:lineRule="auto"/>
      <w:ind w:left="4320" w:firstLine="0"/>
    </w:pPr>
  </w:style>
  <w:style w:type="character" w:customStyle="1" w:styleId="afffd">
    <w:name w:val="Подпись Знак"/>
    <w:basedOn w:val="a2"/>
    <w:link w:val="afffc"/>
    <w:uiPriority w:val="99"/>
    <w:semiHidden/>
    <w:rPr>
      <w:kern w:val="24"/>
    </w:rPr>
  </w:style>
  <w:style w:type="paragraph" w:customStyle="1" w:styleId="2f">
    <w:name w:val="Заголовок 2"/>
    <w:basedOn w:val="a1"/>
    <w:uiPriority w:val="1"/>
    <w:qFormat/>
    <w:pPr>
      <w:ind w:firstLine="0"/>
      <w:jc w:val="center"/>
    </w:pPr>
  </w:style>
  <w:style w:type="paragraph" w:styleId="afffe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0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1">
    <w:name w:val="endnote reference"/>
    <w:basedOn w:val="a2"/>
    <w:uiPriority w:val="99"/>
    <w:semiHidden/>
    <w:unhideWhenUsed/>
    <w:rPr>
      <w:vertAlign w:val="superscript"/>
    </w:rPr>
  </w:style>
  <w:style w:type="character" w:styleId="affff2">
    <w:name w:val="footnote reference"/>
    <w:basedOn w:val="a2"/>
    <w:uiPriority w:val="99"/>
    <w:qFormat/>
    <w:rPr>
      <w:vertAlign w:val="superscript"/>
    </w:rPr>
  </w:style>
  <w:style w:type="table" w:customStyle="1" w:styleId="affff3">
    <w:name w:val="Отчет по стандарту АПА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4">
    <w:name w:val="Таблица или рисунок"/>
    <w:basedOn w:val="a1"/>
    <w:uiPriority w:val="7"/>
    <w:qFormat/>
    <w:pPr>
      <w:spacing w:before="240"/>
      <w:ind w:firstLine="0"/>
      <w:contextualSpacing/>
    </w:pPr>
  </w:style>
  <w:style w:type="paragraph" w:styleId="affff5">
    <w:name w:val="footer"/>
    <w:basedOn w:val="a1"/>
    <w:link w:val="affff6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6">
    <w:name w:val="Нижний колонтитул Знак"/>
    <w:basedOn w:val="a2"/>
    <w:link w:val="affff5"/>
    <w:uiPriority w:val="99"/>
    <w:rsid w:val="00DB2E59"/>
  </w:style>
  <w:style w:type="character" w:styleId="affff7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f8">
    <w:name w:val="endnote text"/>
    <w:basedOn w:val="a1"/>
    <w:link w:val="affff9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9">
    <w:name w:val="Текст концевой сноски Знак"/>
    <w:basedOn w:val="a2"/>
    <w:link w:val="affff8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affffa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b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c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-4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affffd">
    <w:name w:val="Код"/>
    <w:basedOn w:val="a9"/>
    <w:next w:val="a9"/>
    <w:link w:val="affffe"/>
    <w:qFormat/>
    <w:rsid w:val="00EC3D99"/>
    <w:pPr>
      <w:spacing w:line="240" w:lineRule="auto"/>
    </w:pPr>
    <w:rPr>
      <w:rFonts w:ascii="Roboto" w:hAnsi="Roboto"/>
    </w:rPr>
  </w:style>
  <w:style w:type="character" w:customStyle="1" w:styleId="aa">
    <w:name w:val="Без интервала Знак"/>
    <w:aliases w:val="Без отступа Знак"/>
    <w:basedOn w:val="a2"/>
    <w:link w:val="a9"/>
    <w:uiPriority w:val="3"/>
    <w:rsid w:val="00EC3D99"/>
  </w:style>
  <w:style w:type="character" w:customStyle="1" w:styleId="affffe">
    <w:name w:val="Код Знак"/>
    <w:basedOn w:val="aa"/>
    <w:link w:val="affffd"/>
    <w:rsid w:val="00EC3D99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go\AppData\Roaming\Microsoft\Templates\&#1044;&#1086;&#1082;&#1091;&#1084;&#1077;&#1085;&#1090;%20&#1074;%20&#1089;&#1090;&#1080;&#1083;&#1077;%20&#1040;&#1055;&#1040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w14:paraId="3B909FD5" w14:textId="77777777" w:rsidR="000D5AF0" w:rsidRPr="000D5AF0" w:rsidRDefault="000D5AF0" w:rsidP="000D5AF0"&gt;&lt;w:pPr&gt;&lt;w:pStyle w:val="a3"/&gt;&lt;w:rPr&gt;&lt;w:rStyle w:val="a5"/&gt;&lt;/w:rPr&gt;&lt;/w:pPr&gt;&lt;w:r w:rsidRPr="000D5AF0"&gt;&lt;w:rPr&gt;&lt;w:rStyle w:val="a5"/&gt;&lt;/w:rPr&gt;&lt;w:t&gt;Решение однородного уравнения Лапласа&lt;/w:t&gt;&lt;/w:r&gt;&lt;/w:p&gt;&lt;w:p w:rsidR="00000000" w:rsidRDefault="00000000"&gt;&lt;w:pPr&gt;&lt;w:pStyle w:val="a5"/&gt;&lt;w:spacing w:line="240" w:lineRule="auto"/&gt;&lt;w:ind w:firstLine="0"/&gt;&lt;/w:pPr&gt;&lt;/w:p&gt;&lt;w:sectPr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w:val="ru-RU"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w:styleId="a"&gt;&lt;w:name w:val="Normal"/&gt;&lt;w:qFormat/&gt;&lt;/w:style&gt;&lt;w:style w:type="character" w:default="1" w:styleId="a0"&gt;&lt;w:name w:val="Default Paragraph Font"/&gt;&lt;w:uiPriority w:val="1"/&gt;&lt;w:unhideWhenUsed/&gt;&lt;/w:style&gt;&lt;w:style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w:val="99"/&gt;&lt;w:semiHidden/&gt;&lt;w:unhideWhenUsed/&gt;&lt;/w:style&gt;&lt;w:style w:type="paragraph" w:styleId="a3"&gt;&lt;w:name w:val="No Spacing"/&gt;&lt;w:aliases w:val="Без отступа"/&gt;&lt;w:link w:val="a4"/&gt;&lt;w:uiPriority w:val="3"/&gt;&lt;w:qFormat/&gt;&lt;w:pPr&gt;&lt;w:ind w:firstLine="0"/&gt;&lt;/w:pPr&gt;&lt;/w:style&gt;&lt;w:style w:type="character" w:styleId="a5"&gt;&lt;w:name w:val="Emphasis"/&gt;&lt;w:basedOn w:val="a0"/&gt;&lt;w:uiPriority w:val="4"/&gt;&lt;w:qFormat/&gt;&lt;w:rPr&gt;&lt;w:i/&gt;&lt;w:iCs/&gt;&lt;/w:rPr&gt;&lt;/w:style&gt;&lt;w:style w:type="character" w:customStyle="1" w:styleId="a4"&gt;&lt;w:name w:val="Без интервала Знак"/&gt;&lt;w:aliases w:val="Без отступа Знак"/&gt;&lt;w:basedOn w:val="a0"/&gt;&lt;w:link w:val="a3"/&gt;&lt;w:uiPriority w:val="3"/&gt;&lt;/w:style&gt;&lt;/w:styles&gt;&lt;/pkg:xmlData&gt;&lt;/pkg:part&gt;&lt;/pkg:package&gt;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7F55CE7-3E24-484D-B6CD-9913B9CE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в стиле АПА.dotx</Template>
  <TotalTime>1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Данько</dc:creator>
  <cp:keywords/>
  <dc:description/>
  <cp:lastModifiedBy>Дмитрий Данько</cp:lastModifiedBy>
  <cp:revision>2</cp:revision>
  <cp:lastPrinted>2023-12-08T12:24:00Z</cp:lastPrinted>
  <dcterms:created xsi:type="dcterms:W3CDTF">2023-12-08T12:25:00Z</dcterms:created>
  <dcterms:modified xsi:type="dcterms:W3CDTF">2023-12-08T12:25:00Z</dcterms:modified>
</cp:coreProperties>
</file>